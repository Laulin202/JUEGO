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F11AC1"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F11AC1"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60288" behindDoc="0" locked="0" layoutInCell="1" allowOverlap="1" wp14:anchorId="5A1E062B" wp14:editId="436CC683">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F11AC1"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0"/>
        <w:gridCol w:w="4051"/>
        <w:gridCol w:w="4065"/>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F11AC1"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F11AC1"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F11AC1"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0263FCEB" w:rsidR="00E219DC" w:rsidRPr="005676F5" w:rsidRDefault="005F41DB" w:rsidP="0027788D">
            <w:pPr>
              <w:jc w:val="center"/>
            </w:pPr>
            <w:r>
              <w:t>31</w:t>
            </w:r>
            <w:r w:rsidR="0027788D">
              <w:t>/0</w:t>
            </w:r>
            <w:r>
              <w:t>5</w:t>
            </w:r>
            <w:r w:rsidR="0027788D">
              <w:t>/2021</w:t>
            </w:r>
          </w:p>
        </w:tc>
        <w:tc>
          <w:tcPr>
            <w:tcW w:w="4181" w:type="dxa"/>
          </w:tcPr>
          <w:p w14:paraId="76687EBE" w14:textId="165DA37A" w:rsidR="003D17A3" w:rsidRPr="003D17A3" w:rsidRDefault="003D17A3" w:rsidP="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center"/>
              <w:rPr>
                <w:rFonts w:ascii="Courier New" w:eastAsia="Times New Roman" w:hAnsi="Courier New" w:cs="Courier New"/>
                <w:b/>
                <w:bCs/>
                <w:kern w:val="0"/>
                <w:lang w:val="es-CO" w:eastAsia="es-CO"/>
              </w:rPr>
            </w:pPr>
            <w:r w:rsidRPr="003D17A3">
              <w:rPr>
                <w:rFonts w:ascii="Courier New" w:eastAsia="Times New Roman" w:hAnsi="Courier New" w:cs="Courier New"/>
                <w:b/>
                <w:bCs/>
                <w:kern w:val="0"/>
                <w:lang w:val="en" w:eastAsia="es-CO"/>
              </w:rPr>
              <w:t xml:space="preserve">The </w:t>
            </w:r>
            <w:proofErr w:type="spellStart"/>
            <w:r w:rsidRPr="003D17A3">
              <w:rPr>
                <w:rFonts w:ascii="Courier New" w:eastAsia="Times New Roman" w:hAnsi="Courier New" w:cs="Courier New"/>
                <w:b/>
                <w:bCs/>
                <w:kern w:val="0"/>
                <w:lang w:val="en" w:eastAsia="es-CO"/>
              </w:rPr>
              <w:t>Herz</w:t>
            </w:r>
            <w:proofErr w:type="spellEnd"/>
            <w:r w:rsidRPr="003D17A3">
              <w:rPr>
                <w:rFonts w:ascii="Courier New" w:eastAsia="Times New Roman" w:hAnsi="Courier New" w:cs="Courier New"/>
                <w:b/>
                <w:bCs/>
                <w:kern w:val="0"/>
                <w:lang w:val="en" w:eastAsia="es-CO"/>
              </w:rPr>
              <w:t xml:space="preserve"> Adventure</w:t>
            </w:r>
          </w:p>
          <w:p w14:paraId="08E6B686" w14:textId="44F7EDBF" w:rsidR="00E219DC" w:rsidRPr="005676F5" w:rsidRDefault="00E219DC" w:rsidP="0027788D">
            <w:pPr>
              <w:jc w:val="center"/>
            </w:pPr>
          </w:p>
        </w:tc>
        <w:tc>
          <w:tcPr>
            <w:tcW w:w="4197" w:type="dxa"/>
          </w:tcPr>
          <w:p w14:paraId="640A7B4F" w14:textId="5D872644" w:rsidR="00E219DC" w:rsidRDefault="005A2BD0" w:rsidP="005A2BD0">
            <w:pPr>
              <w:jc w:val="center"/>
            </w:pPr>
            <w:r>
              <w:t>Fabian Antoyne Garcia</w:t>
            </w:r>
          </w:p>
          <w:p w14:paraId="24D3D6F8" w14:textId="2C136173" w:rsidR="005F41DB" w:rsidRDefault="005F41DB" w:rsidP="005A2BD0">
            <w:pPr>
              <w:jc w:val="center"/>
            </w:pPr>
            <w:r>
              <w:t>Carlos Steven Guerrero</w:t>
            </w:r>
          </w:p>
          <w:p w14:paraId="7E8E439E" w14:textId="434B3A10" w:rsidR="005F41DB" w:rsidRDefault="005F41DB" w:rsidP="005A2BD0">
            <w:pPr>
              <w:jc w:val="center"/>
            </w:pPr>
            <w:r>
              <w:t xml:space="preserve">Daniel Caicedo </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21980C22" w:rsidR="00FF7EBE" w:rsidRPr="005676F5" w:rsidRDefault="00FA1085" w:rsidP="00F0767F">
      <w:r>
        <w:t>Saber cómo combinar el motor grafico con el uso de POO, puesto que es necesario saber como dividir las funcionalidades de la librería para hacer la creación del jugador mucho más fácil. el uso de sprites, mensajes, movimiento, velocidad, y la lógica que conlleva. Junto con esto, al principio tuve muchos problemas con el uso de apuntadores y variables dinámicas, pues generaban errores de memoria que desconocía.</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904B6E">
        <w:trPr>
          <w:trHeight w:hRule="exact" w:val="1963"/>
        </w:trPr>
        <w:tc>
          <w:tcPr>
            <w:tcW w:w="11202" w:type="dxa"/>
            <w:tcBorders>
              <w:top w:val="single" w:sz="18" w:space="0" w:color="FEDE00" w:themeColor="accent2"/>
            </w:tcBorders>
            <w:shd w:val="clear" w:color="auto" w:fill="auto"/>
            <w:vAlign w:val="center"/>
          </w:tcPr>
          <w:p w14:paraId="360D3812" w14:textId="6AFFA0AA" w:rsidR="009E2A11" w:rsidRDefault="00587673" w:rsidP="00FA1085">
            <w:r>
              <w:t xml:space="preserve"> </w:t>
            </w:r>
            <w:r w:rsidR="00FA1085">
              <w:t>Personalmente, siento que con este proyecto no solo logre reforzar nuevamente la estructuración de la programación orientada a objeto</w:t>
            </w:r>
            <w:r w:rsidR="00C14528">
              <w:t>s (polimorfismo, clases abstracta</w:t>
            </w:r>
            <w:r w:rsidR="00904B6E">
              <w:t>s, herencia, etc.)</w:t>
            </w:r>
            <w:r w:rsidR="00C14528">
              <w:t xml:space="preserve"> Sino que también logre darme un pequeño abrebocas a lo que es el desarrollo de videojuegos desde 0, desde establecer como será su base con el diseño UML, hasta la implementación de las clases y la importancia de desarrollar bien cada una para que el videojuego pueda ser verdaderamente entrañable, aprendí en baja medida el trabajo de un </w:t>
            </w:r>
            <w:proofErr w:type="spellStart"/>
            <w:r w:rsidR="00C14528">
              <w:t>tester</w:t>
            </w:r>
            <w:proofErr w:type="spellEnd"/>
            <w:r w:rsidR="00C14528">
              <w:t>, del programador</w:t>
            </w:r>
            <w:r w:rsidR="00904B6E">
              <w:t xml:space="preserve"> y</w:t>
            </w:r>
            <w:r w:rsidR="00C14528">
              <w:t xml:space="preserve"> del diseñador </w:t>
            </w:r>
            <w:r w:rsidR="00904B6E">
              <w:t xml:space="preserve">gráfico. Aprendí el sentimiento de conocer los famosos </w:t>
            </w:r>
            <w:proofErr w:type="spellStart"/>
            <w:r w:rsidR="00904B6E">
              <w:t>glitchs</w:t>
            </w:r>
            <w:proofErr w:type="spellEnd"/>
            <w:r w:rsidR="00904B6E">
              <w:t xml:space="preserve">, bugs, fallos, de tu propio código y la complejidad de usar un motor gráfico. Entre otras cosas, pude entender mejor el funcionamiento de los apuntadores y cuando emplearlos, </w:t>
            </w:r>
            <w:r w:rsidR="00844A26">
              <w:t>como funcionan las físicas de movimiento libre de un jugador, optimización de clases y la</w:t>
            </w:r>
            <w:r w:rsidR="00904B6E">
              <w:t xml:space="preserve"> importancia de la comunicación cuando se desarrolla un proyecto en grupos</w:t>
            </w:r>
            <w:r w:rsidR="00844A26">
              <w:t>.</w:t>
            </w:r>
          </w:p>
          <w:p w14:paraId="45E0E1C3" w14:textId="77777777" w:rsidR="00904B6E" w:rsidRDefault="00904B6E" w:rsidP="00FA1085"/>
          <w:p w14:paraId="4E1D3C28" w14:textId="77777777" w:rsidR="00904B6E" w:rsidRDefault="00904B6E" w:rsidP="00FA1085"/>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25BEA430" w:rsidR="00844A26" w:rsidRPr="005676F5" w:rsidRDefault="00844A26" w:rsidP="00BE6ACF">
            <w:r>
              <w:t>Me gustó poder usar un motor grafico para mi primer videojuego “formal”, además de que ser la encargada de la parte grafica del escenario de combate. Me gusto mucho ser la “diseñadora artística” del mapa y del combate.</w:t>
            </w:r>
          </w:p>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mc:AlternateContent>
                <mc:Choice Requires="wps">
                  <w:drawing>
                    <wp:anchor distT="0" distB="0" distL="114300" distR="114300" simplePos="0" relativeHeight="251662336" behindDoc="0" locked="0" layoutInCell="1" allowOverlap="1" wp14:anchorId="18BDA1BD" wp14:editId="036264F6">
                      <wp:simplePos x="0" y="0"/>
                      <wp:positionH relativeFrom="column">
                        <wp:posOffset>10795</wp:posOffset>
                      </wp:positionH>
                      <wp:positionV relativeFrom="paragraph">
                        <wp:posOffset>-1169035</wp:posOffset>
                      </wp:positionV>
                      <wp:extent cx="6858000" cy="70612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858000" cy="706120"/>
                              </a:xfrm>
                              <a:prstGeom prst="rect">
                                <a:avLst/>
                              </a:prstGeom>
                              <a:noFill/>
                              <a:ln w="6350">
                                <a:noFill/>
                              </a:ln>
                            </wps:spPr>
                            <wps:txbx>
                              <w:txbxContent>
                                <w:p w14:paraId="2B11FE67" w14:textId="32C2F7BA" w:rsidR="006C0630" w:rsidRDefault="00844A26">
                                  <w:pPr>
                                    <w:rPr>
                                      <w:lang w:val="es-MX"/>
                                    </w:rPr>
                                  </w:pPr>
                                  <w:r>
                                    <w:rPr>
                                      <w:lang w:val="es-MX"/>
                                    </w:rPr>
                                    <w:t>Por mas que me guste el desarrollo de videojuegos, lo que menos me gustó fue el tiempo brindando para realizar un videojuego con tantas funcionalidades, considerando que parte del tiempo también se repartió en aprender una librería</w:t>
                                  </w:r>
                                  <w:r w:rsidR="00626D4A">
                                    <w:rPr>
                                      <w:lang w:val="es-MX"/>
                                    </w:rPr>
                                    <w:t xml:space="preserve"> desde 0</w:t>
                                  </w:r>
                                  <w:r>
                                    <w:rPr>
                                      <w:lang w:val="es-MX"/>
                                    </w:rPr>
                                    <w:t xml:space="preserve"> </w:t>
                                  </w:r>
                                  <w:r w:rsidR="00CB789E">
                                    <w:rPr>
                                      <w:lang w:val="es-MX"/>
                                    </w:rPr>
                                    <w:t xml:space="preserve">y entender </w:t>
                                  </w:r>
                                  <w:r w:rsidR="00626D4A">
                                    <w:rPr>
                                      <w:lang w:val="es-MX"/>
                                    </w:rPr>
                                    <w:t>cómo</w:t>
                                  </w:r>
                                  <w:r w:rsidR="00CB789E">
                                    <w:rPr>
                                      <w:lang w:val="es-MX"/>
                                    </w:rPr>
                                    <w:t xml:space="preserve"> usar </w:t>
                                  </w:r>
                                  <w:r w:rsidR="00626D4A">
                                    <w:rPr>
                                      <w:lang w:val="es-MX"/>
                                    </w:rPr>
                                    <w:t xml:space="preserve">un </w:t>
                                  </w:r>
                                  <w:r w:rsidR="00CB789E">
                                    <w:rPr>
                                      <w:lang w:val="es-MX"/>
                                    </w:rPr>
                                    <w:t xml:space="preserve">motor </w:t>
                                  </w:r>
                                  <w:r w:rsidR="00626D4A">
                                    <w:rPr>
                                      <w:lang w:val="es-MX"/>
                                    </w:rPr>
                                    <w:t>gráfico</w:t>
                                  </w:r>
                                  <w:r w:rsidR="00CB789E">
                                    <w:rPr>
                                      <w:lang w:val="es-MX"/>
                                    </w:rPr>
                                    <w:t>.</w:t>
                                  </w:r>
                                </w:p>
                                <w:p w14:paraId="1CEE570F" w14:textId="77777777" w:rsidR="00626D4A" w:rsidRPr="00647535" w:rsidRDefault="00626D4A">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85pt;margin-top:-92.05pt;width:540pt;height:5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" filled="f" stroked="f" strokeweight=".5pt">
                      <v:textbox>
                        <w:txbxContent>
                          <w:p w14:paraId="2B11FE67" w14:textId="32C2F7BA" w:rsidR="006C0630" w:rsidRDefault="00844A26">
                            <w:pPr>
                              <w:rPr>
                                <w:lang w:val="es-MX"/>
                              </w:rPr>
                            </w:pPr>
                            <w:r>
                              <w:rPr>
                                <w:lang w:val="es-MX"/>
                              </w:rPr>
                              <w:t>Por mas que me guste el desarrollo de videojuegos, lo que menos me gustó fue el tiempo brindando para realizar un videojuego con tantas funcionalidades, considerando que parte del tiempo también se repartió en aprender una librería</w:t>
                            </w:r>
                            <w:r w:rsidR="00626D4A">
                              <w:rPr>
                                <w:lang w:val="es-MX"/>
                              </w:rPr>
                              <w:t xml:space="preserve"> desde 0</w:t>
                            </w:r>
                            <w:r>
                              <w:rPr>
                                <w:lang w:val="es-MX"/>
                              </w:rPr>
                              <w:t xml:space="preserve"> </w:t>
                            </w:r>
                            <w:r w:rsidR="00CB789E">
                              <w:rPr>
                                <w:lang w:val="es-MX"/>
                              </w:rPr>
                              <w:t xml:space="preserve">y entender </w:t>
                            </w:r>
                            <w:r w:rsidR="00626D4A">
                              <w:rPr>
                                <w:lang w:val="es-MX"/>
                              </w:rPr>
                              <w:t>cómo</w:t>
                            </w:r>
                            <w:r w:rsidR="00CB789E">
                              <w:rPr>
                                <w:lang w:val="es-MX"/>
                              </w:rPr>
                              <w:t xml:space="preserve"> usar </w:t>
                            </w:r>
                            <w:r w:rsidR="00626D4A">
                              <w:rPr>
                                <w:lang w:val="es-MX"/>
                              </w:rPr>
                              <w:t xml:space="preserve">un </w:t>
                            </w:r>
                            <w:r w:rsidR="00CB789E">
                              <w:rPr>
                                <w:lang w:val="es-MX"/>
                              </w:rPr>
                              <w:t xml:space="preserve">motor </w:t>
                            </w:r>
                            <w:r w:rsidR="00626D4A">
                              <w:rPr>
                                <w:lang w:val="es-MX"/>
                              </w:rPr>
                              <w:t>gráfico</w:t>
                            </w:r>
                            <w:r w:rsidR="00CB789E">
                              <w:rPr>
                                <w:lang w:val="es-MX"/>
                              </w:rPr>
                              <w:t>.</w:t>
                            </w:r>
                          </w:p>
                          <w:p w14:paraId="1CEE570F" w14:textId="77777777" w:rsidR="00626D4A" w:rsidRPr="00647535" w:rsidRDefault="00626D4A">
                            <w:pPr>
                              <w:rPr>
                                <w:lang w:val="es-MX"/>
                              </w:rPr>
                            </w:pPr>
                          </w:p>
                        </w:txbxContent>
                      </v:textbox>
                    </v:shape>
                  </w:pict>
                </mc:Fallback>
              </mc:AlternateContent>
            </w:r>
            <w:r w:rsidR="005A2BD0">
              <w:t>¿Qué HIZO CADA MIEMBRO DEL EQUIPO?</w:t>
            </w:r>
          </w:p>
        </w:tc>
      </w:tr>
      <w:tr w:rsidR="00825C42" w:rsidRPr="005676F5" w14:paraId="4625C890" w14:textId="77777777" w:rsidTr="00BE0C94">
        <w:trPr>
          <w:trHeight w:hRule="exact" w:val="2059"/>
        </w:trPr>
        <w:tc>
          <w:tcPr>
            <w:tcW w:w="11202" w:type="dxa"/>
            <w:tcBorders>
              <w:top w:val="single" w:sz="18" w:space="0" w:color="FEDE00" w:themeColor="accent2"/>
            </w:tcBorders>
            <w:shd w:val="clear" w:color="auto" w:fill="auto"/>
            <w:vAlign w:val="center"/>
          </w:tcPr>
          <w:p w14:paraId="79575EBC" w14:textId="474D6B02" w:rsidR="00825C42" w:rsidRDefault="005A2BD0" w:rsidP="00BE6ACF">
            <w:pPr>
              <w:rPr>
                <w:b/>
                <w:bCs/>
              </w:rPr>
            </w:pPr>
            <w:r>
              <w:lastRenderedPageBreak/>
              <w:t xml:space="preserve">  </w:t>
            </w:r>
            <w:r w:rsidRPr="005A2BD0">
              <w:rPr>
                <w:b/>
                <w:bCs/>
              </w:rPr>
              <w:t>Fabian Antoyne:</w:t>
            </w:r>
            <w:r>
              <w:rPr>
                <w:b/>
                <w:bCs/>
              </w:rPr>
              <w:t xml:space="preserve"> </w:t>
            </w:r>
          </w:p>
          <w:p w14:paraId="000F0366" w14:textId="5B020119" w:rsidR="00626D4A" w:rsidRDefault="00626D4A" w:rsidP="00BE6ACF">
            <w:pPr>
              <w:rPr>
                <w:b/>
                <w:bCs/>
              </w:rPr>
            </w:pPr>
          </w:p>
          <w:p w14:paraId="76F0F9E4" w14:textId="69FB4417" w:rsidR="00626D4A" w:rsidRDefault="00626D4A" w:rsidP="00BE6ACF">
            <w:pPr>
              <w:rPr>
                <w:b/>
                <w:bCs/>
              </w:rPr>
            </w:pPr>
            <w:r>
              <w:rPr>
                <w:b/>
                <w:bCs/>
              </w:rPr>
              <w:t xml:space="preserve"> Carlos Steven </w:t>
            </w:r>
            <w:proofErr w:type="gramStart"/>
            <w:r>
              <w:rPr>
                <w:b/>
                <w:bCs/>
              </w:rPr>
              <w:t>Guerrero :</w:t>
            </w:r>
            <w:proofErr w:type="gramEnd"/>
          </w:p>
          <w:p w14:paraId="67701266" w14:textId="517ED069" w:rsidR="00626D4A" w:rsidRDefault="00626D4A" w:rsidP="00BE6ACF">
            <w:pPr>
              <w:rPr>
                <w:b/>
                <w:bCs/>
              </w:rPr>
            </w:pPr>
          </w:p>
          <w:p w14:paraId="090E2191" w14:textId="39B0349F" w:rsidR="00626D4A" w:rsidRDefault="00626D4A" w:rsidP="00BE6ACF">
            <w:pPr>
              <w:rPr>
                <w:b/>
                <w:bCs/>
              </w:rPr>
            </w:pPr>
            <w:r>
              <w:rPr>
                <w:b/>
                <w:bCs/>
              </w:rPr>
              <w:t xml:space="preserve"> Daniel Caicedo Jaramillo:</w:t>
            </w:r>
          </w:p>
          <w:p w14:paraId="37DF9C51" w14:textId="31FA3203" w:rsidR="00F11AC1" w:rsidRDefault="00F11AC1" w:rsidP="00BE6ACF">
            <w:pPr>
              <w:rPr>
                <w:b/>
                <w:bCs/>
              </w:rPr>
            </w:pPr>
          </w:p>
          <w:p w14:paraId="65EE34C3" w14:textId="16C5B4A7" w:rsidR="00626D4A" w:rsidRDefault="00F11AC1" w:rsidP="00BE6ACF">
            <w:pPr>
              <w:rPr>
                <w:b/>
                <w:bCs/>
              </w:rPr>
            </w:pPr>
            <w:r>
              <w:rPr>
                <w:noProof/>
              </w:rPr>
              <mc:AlternateContent>
                <mc:Choice Requires="wps">
                  <w:drawing>
                    <wp:anchor distT="0" distB="0" distL="114300" distR="114300" simplePos="0" relativeHeight="251658240" behindDoc="0" locked="0" layoutInCell="1" allowOverlap="1" wp14:anchorId="05BA6286" wp14:editId="5DB0E56A">
                      <wp:simplePos x="0" y="0"/>
                      <wp:positionH relativeFrom="column">
                        <wp:posOffset>-45720</wp:posOffset>
                      </wp:positionH>
                      <wp:positionV relativeFrom="paragraph">
                        <wp:posOffset>178435</wp:posOffset>
                      </wp:positionV>
                      <wp:extent cx="6938010" cy="13049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6938010" cy="1304925"/>
                              </a:xfrm>
                              <a:prstGeom prst="rect">
                                <a:avLst/>
                              </a:prstGeom>
                              <a:noFill/>
                              <a:ln w="6350">
                                <a:noFill/>
                              </a:ln>
                            </wps:spPr>
                            <wps:txb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r w:rsidR="00F11AC1">
                                    <w:t>proyecto(ventana</w:t>
                                  </w:r>
                                  <w:r>
                                    <w:t xml:space="preserve">, animaciones, movimiento, físicas, </w:t>
                                  </w:r>
                                  <w:proofErr w:type="spellStart"/>
                                  <w:r>
                                    <w:t>carque</w:t>
                                  </w:r>
                                  <w:proofErr w:type="spellEnd"/>
                                  <w:r>
                                    <w:t xml:space="preserve"> de sprites</w:t>
                                  </w:r>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6pt;margin-top:14.05pt;width:546.3pt;height:10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" filled="f" stroked="f" strokeweight=".5pt">
                      <v:textbox>
                        <w:txbxContent>
                          <w:p w14:paraId="29F6852B" w14:textId="7E8F3AD0" w:rsidR="00BE0C94" w:rsidRPr="00176761" w:rsidRDefault="00BE0C94">
                            <w:pPr>
                              <w:rPr>
                                <w:b/>
                                <w:bCs/>
                                <w:lang w:val="es-MX"/>
                              </w:rPr>
                            </w:pPr>
                            <w:r w:rsidRPr="00176761">
                              <w:rPr>
                                <w:b/>
                                <w:bCs/>
                                <w:lang w:val="es-MX"/>
                              </w:rPr>
                              <w:t xml:space="preserve">Laura </w:t>
                            </w:r>
                            <w:r w:rsidR="00626D4A">
                              <w:rPr>
                                <w:b/>
                                <w:bCs/>
                                <w:lang w:val="es-MX"/>
                              </w:rPr>
                              <w:t xml:space="preserve">Sofía </w:t>
                            </w:r>
                            <w:r w:rsidRPr="00176761">
                              <w:rPr>
                                <w:b/>
                                <w:bCs/>
                                <w:lang w:val="es-MX"/>
                              </w:rPr>
                              <w:t>León:</w:t>
                            </w:r>
                          </w:p>
                          <w:p w14:paraId="5108DC55" w14:textId="705291BB" w:rsidR="00626D4A" w:rsidRDefault="00626D4A" w:rsidP="00626D4A">
                            <w:pPr>
                              <w:pStyle w:val="Prrafodelista"/>
                              <w:numPr>
                                <w:ilvl w:val="0"/>
                                <w:numId w:val="7"/>
                              </w:numPr>
                            </w:pPr>
                            <w:r>
                              <w:t>Ayudo en la creación del UML</w:t>
                            </w:r>
                          </w:p>
                          <w:p w14:paraId="2AADB084" w14:textId="74271819" w:rsidR="00626D4A" w:rsidRDefault="00626D4A" w:rsidP="00626D4A">
                            <w:pPr>
                              <w:pStyle w:val="Prrafodelista"/>
                              <w:numPr>
                                <w:ilvl w:val="0"/>
                                <w:numId w:val="7"/>
                              </w:numPr>
                            </w:pPr>
                            <w:r>
                              <w:t xml:space="preserve">Creo la base del </w:t>
                            </w:r>
                            <w:r w:rsidR="00F11AC1">
                              <w:t>proyecto(ventana</w:t>
                            </w:r>
                            <w:r>
                              <w:t xml:space="preserve">, animaciones, movimiento, físicas, </w:t>
                            </w:r>
                            <w:proofErr w:type="spellStart"/>
                            <w:r>
                              <w:t>carque</w:t>
                            </w:r>
                            <w:proofErr w:type="spellEnd"/>
                            <w:r>
                              <w:t xml:space="preserve"> de sprites</w:t>
                            </w:r>
                            <w:r w:rsidR="00F11AC1">
                              <w:t xml:space="preserve"> y texturas</w:t>
                            </w:r>
                            <w:r>
                              <w:t>, manejo de ciclos, y renderizado)</w:t>
                            </w:r>
                          </w:p>
                          <w:p w14:paraId="5C1C5E82" w14:textId="69E1FCF2" w:rsidR="00F11AC1" w:rsidRDefault="00F11AC1" w:rsidP="00626D4A">
                            <w:pPr>
                              <w:pStyle w:val="Prrafodelista"/>
                              <w:numPr>
                                <w:ilvl w:val="0"/>
                                <w:numId w:val="7"/>
                              </w:numPr>
                            </w:pPr>
                            <w:r>
                              <w:t>Optimizo movimiento del jugador, y manejo de sprites.</w:t>
                            </w:r>
                          </w:p>
                          <w:p w14:paraId="1DB1BCB6" w14:textId="0FDD9477" w:rsidR="00F11AC1" w:rsidRDefault="00F11AC1" w:rsidP="00626D4A">
                            <w:pPr>
                              <w:pStyle w:val="Prrafodelista"/>
                              <w:numPr>
                                <w:ilvl w:val="0"/>
                                <w:numId w:val="7"/>
                              </w:numPr>
                            </w:pPr>
                            <w:r>
                              <w:t>Se encargo de toda la parte grafica de la escena del combate.</w:t>
                            </w:r>
                          </w:p>
                          <w:p w14:paraId="429553D3" w14:textId="331C6589" w:rsidR="00F11AC1" w:rsidRDefault="00F11AC1" w:rsidP="00626D4A">
                            <w:pPr>
                              <w:pStyle w:val="Prrafodelista"/>
                              <w:numPr>
                                <w:ilvl w:val="0"/>
                                <w:numId w:val="7"/>
                              </w:numPr>
                            </w:pPr>
                            <w:r>
                              <w:t>Avanzó un poco en la lógica de combate</w:t>
                            </w:r>
                          </w:p>
                          <w:p w14:paraId="1FAFA68E" w14:textId="59E56437" w:rsidR="00B45DAE" w:rsidRPr="00BE0C94" w:rsidRDefault="00B45DAE">
                            <w:pPr>
                              <w:rPr>
                                <w:lang w:val="es-MX"/>
                              </w:rPr>
                            </w:pPr>
                          </w:p>
                        </w:txbxContent>
                      </v:textbox>
                    </v:shape>
                  </w:pict>
                </mc:Fallback>
              </mc:AlternateContent>
            </w:r>
          </w:p>
          <w:p w14:paraId="1AC93267" w14:textId="17BF08EA" w:rsidR="00BE0C94" w:rsidRDefault="00BE0C94" w:rsidP="00BE6ACF"/>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Ttulo1"/>
              <w:outlineLvl w:val="0"/>
            </w:pPr>
            <w:r>
              <w:t>NOTAS</w:t>
            </w:r>
          </w:p>
        </w:tc>
      </w:tr>
      <w:tr w:rsidR="00825C42" w:rsidRPr="005676F5" w14:paraId="691B1B2F" w14:textId="77777777" w:rsidTr="00F11AC1">
        <w:trPr>
          <w:trHeight w:hRule="exact" w:val="2177"/>
        </w:trPr>
        <w:tc>
          <w:tcPr>
            <w:tcW w:w="11202" w:type="dxa"/>
            <w:tcBorders>
              <w:top w:val="single" w:sz="18" w:space="0" w:color="FEDE00" w:themeColor="accent2"/>
            </w:tcBorders>
            <w:shd w:val="clear" w:color="auto" w:fill="auto"/>
            <w:vAlign w:val="center"/>
          </w:tcPr>
          <w:p w14:paraId="367FC948" w14:textId="48790BD1" w:rsidR="00825C42" w:rsidRDefault="00BD701B" w:rsidP="00BE6ACF">
            <w:pPr>
              <w:rPr>
                <w:b/>
                <w:bCs/>
                <w:sz w:val="32"/>
                <w:szCs w:val="32"/>
              </w:rPr>
            </w:pPr>
            <w:r w:rsidRPr="006D6188">
              <w:rPr>
                <w:b/>
                <w:bCs/>
                <w:sz w:val="32"/>
                <w:szCs w:val="32"/>
              </w:rPr>
              <w:t xml:space="preserve">Individual: </w:t>
            </w:r>
            <w:r w:rsidR="00F11AC1">
              <w:rPr>
                <w:b/>
                <w:bCs/>
                <w:sz w:val="32"/>
                <w:szCs w:val="32"/>
              </w:rPr>
              <w:t>5.0</w:t>
            </w:r>
          </w:p>
          <w:p w14:paraId="66C72598" w14:textId="314AEA69" w:rsidR="00F11AC1" w:rsidRDefault="00F11AC1" w:rsidP="00BE6ACF">
            <w:pPr>
              <w:rPr>
                <w:b/>
                <w:bCs/>
                <w:sz w:val="32"/>
                <w:szCs w:val="32"/>
              </w:rPr>
            </w:pPr>
            <w:r>
              <w:rPr>
                <w:b/>
                <w:bCs/>
                <w:sz w:val="32"/>
                <w:szCs w:val="32"/>
              </w:rPr>
              <w:t>Daniel Caicedo: 5.0</w:t>
            </w:r>
          </w:p>
          <w:p w14:paraId="220F887A" w14:textId="73C63BA4" w:rsidR="00F11AC1" w:rsidRPr="006D6188" w:rsidRDefault="00F11AC1" w:rsidP="00BE6ACF">
            <w:pPr>
              <w:rPr>
                <w:b/>
                <w:bCs/>
                <w:sz w:val="32"/>
                <w:szCs w:val="32"/>
              </w:rPr>
            </w:pPr>
            <w:r>
              <w:rPr>
                <w:b/>
                <w:bCs/>
                <w:sz w:val="32"/>
                <w:szCs w:val="32"/>
              </w:rPr>
              <w:t>Steven Guerrero: 5.0</w:t>
            </w:r>
          </w:p>
          <w:p w14:paraId="3D185253" w14:textId="15E0BDC6" w:rsidR="006D6188" w:rsidRPr="005676F5" w:rsidRDefault="006D6188" w:rsidP="00BE6ACF">
            <w:r w:rsidRPr="006D6188">
              <w:rPr>
                <w:b/>
                <w:bCs/>
                <w:sz w:val="32"/>
                <w:szCs w:val="32"/>
              </w:rPr>
              <w:t>Fabian Antoyne: 5.0</w:t>
            </w:r>
          </w:p>
        </w:tc>
      </w:tr>
    </w:tbl>
    <w:p w14:paraId="4FEEBC88" w14:textId="4AED8C47" w:rsidR="008E3A9C" w:rsidRDefault="008E3A9C"/>
    <w:p w14:paraId="57AEDEE9" w14:textId="50ED0FA1" w:rsidR="005A2BD0" w:rsidRDefault="005A2BD0">
      <w:r>
        <w:rPr>
          <w:noProof/>
        </w:rPr>
        <w:drawing>
          <wp:anchor distT="0" distB="0" distL="114300" distR="114300" simplePos="0" relativeHeight="251658240" behindDoc="0" locked="0" layoutInCell="1" allowOverlap="1" wp14:anchorId="5F2647BB" wp14:editId="7292FF7A">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A490" w14:textId="77777777" w:rsidR="000B5DCE" w:rsidRDefault="000B5DCE" w:rsidP="00E02929">
      <w:pPr>
        <w:spacing w:after="0"/>
      </w:pPr>
      <w:r>
        <w:separator/>
      </w:r>
    </w:p>
    <w:p w14:paraId="4C7AFBDB" w14:textId="77777777" w:rsidR="000B5DCE" w:rsidRDefault="000B5DCE"/>
  </w:endnote>
  <w:endnote w:type="continuationSeparator" w:id="0">
    <w:p w14:paraId="61FE49AD" w14:textId="77777777" w:rsidR="000B5DCE" w:rsidRDefault="000B5DCE" w:rsidP="00E02929">
      <w:pPr>
        <w:spacing w:after="0"/>
      </w:pPr>
      <w:r>
        <w:continuationSeparator/>
      </w:r>
    </w:p>
    <w:p w14:paraId="735D6D54" w14:textId="77777777" w:rsidR="000B5DCE" w:rsidRDefault="000B5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C904" w14:textId="77777777" w:rsidR="000B5DCE" w:rsidRDefault="000B5DCE" w:rsidP="00E02929">
      <w:pPr>
        <w:spacing w:after="0"/>
      </w:pPr>
      <w:r>
        <w:separator/>
      </w:r>
    </w:p>
    <w:p w14:paraId="741D8CAB" w14:textId="77777777" w:rsidR="000B5DCE" w:rsidRDefault="000B5DCE"/>
  </w:footnote>
  <w:footnote w:type="continuationSeparator" w:id="0">
    <w:p w14:paraId="248FC0F8" w14:textId="77777777" w:rsidR="000B5DCE" w:rsidRDefault="000B5DCE" w:rsidP="00E02929">
      <w:pPr>
        <w:spacing w:after="0"/>
      </w:pPr>
      <w:r>
        <w:continuationSeparator/>
      </w:r>
    </w:p>
    <w:p w14:paraId="39EAADFB" w14:textId="77777777" w:rsidR="000B5DCE" w:rsidRDefault="000B5D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abstractNum w:abstractNumId="5" w15:restartNumberingAfterBreak="0">
    <w:nsid w:val="06546B8A"/>
    <w:multiLevelType w:val="hybridMultilevel"/>
    <w:tmpl w:val="2366738A"/>
    <w:lvl w:ilvl="0" w:tplc="972882EC">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B81805"/>
    <w:multiLevelType w:val="hybridMultilevel"/>
    <w:tmpl w:val="F0EC15D4"/>
    <w:lvl w:ilvl="0" w:tplc="D80869D0">
      <w:numFmt w:val="bullet"/>
      <w:lvlText w:val="-"/>
      <w:lvlJc w:val="left"/>
      <w:pPr>
        <w:ind w:left="720" w:hanging="360"/>
      </w:pPr>
      <w:rPr>
        <w:rFonts w:ascii="Franklin Gothic Book" w:eastAsiaTheme="minorHAnsi" w:hAnsi="Franklin Gothic Book"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17A3"/>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235FF"/>
    <w:rsid w:val="00527C72"/>
    <w:rsid w:val="00554FFA"/>
    <w:rsid w:val="005676F5"/>
    <w:rsid w:val="00581AD2"/>
    <w:rsid w:val="005848AD"/>
    <w:rsid w:val="00587673"/>
    <w:rsid w:val="00587DBA"/>
    <w:rsid w:val="005A2BD0"/>
    <w:rsid w:val="005A2C96"/>
    <w:rsid w:val="005A49E4"/>
    <w:rsid w:val="005C4039"/>
    <w:rsid w:val="005F41DB"/>
    <w:rsid w:val="005F4C34"/>
    <w:rsid w:val="005F61B2"/>
    <w:rsid w:val="00605109"/>
    <w:rsid w:val="00605F1B"/>
    <w:rsid w:val="00607D89"/>
    <w:rsid w:val="00610040"/>
    <w:rsid w:val="00626D4A"/>
    <w:rsid w:val="00631F6B"/>
    <w:rsid w:val="0063530D"/>
    <w:rsid w:val="00647535"/>
    <w:rsid w:val="00667735"/>
    <w:rsid w:val="00675C41"/>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44A26"/>
    <w:rsid w:val="008645A7"/>
    <w:rsid w:val="00872777"/>
    <w:rsid w:val="008A2200"/>
    <w:rsid w:val="008E3A9C"/>
    <w:rsid w:val="008E448C"/>
    <w:rsid w:val="00904B6E"/>
    <w:rsid w:val="00913758"/>
    <w:rsid w:val="00917E89"/>
    <w:rsid w:val="00923E5C"/>
    <w:rsid w:val="00930762"/>
    <w:rsid w:val="0093672F"/>
    <w:rsid w:val="00974E1C"/>
    <w:rsid w:val="00983FF5"/>
    <w:rsid w:val="00997699"/>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4528"/>
    <w:rsid w:val="00C1773B"/>
    <w:rsid w:val="00C551F8"/>
    <w:rsid w:val="00C73764"/>
    <w:rsid w:val="00C843AF"/>
    <w:rsid w:val="00CA06F1"/>
    <w:rsid w:val="00CA3293"/>
    <w:rsid w:val="00CA4D00"/>
    <w:rsid w:val="00CA5660"/>
    <w:rsid w:val="00CB4B76"/>
    <w:rsid w:val="00CB789E"/>
    <w:rsid w:val="00CC0778"/>
    <w:rsid w:val="00CC68BD"/>
    <w:rsid w:val="00CC68D1"/>
    <w:rsid w:val="00CF664A"/>
    <w:rsid w:val="00D05E23"/>
    <w:rsid w:val="00D11BC5"/>
    <w:rsid w:val="00D9659E"/>
    <w:rsid w:val="00DA2599"/>
    <w:rsid w:val="00DA3872"/>
    <w:rsid w:val="00DB6653"/>
    <w:rsid w:val="00DC0B39"/>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11AC1"/>
    <w:rsid w:val="00F30471"/>
    <w:rsid w:val="00F4528B"/>
    <w:rsid w:val="00F84609"/>
    <w:rsid w:val="00FA1085"/>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 w:type="paragraph" w:styleId="HTMLconformatoprevio">
    <w:name w:val="HTML Preformatted"/>
    <w:basedOn w:val="Normal"/>
    <w:link w:val="HTMLconformatoprevioCar"/>
    <w:uiPriority w:val="99"/>
    <w:semiHidden/>
    <w:unhideWhenUsed/>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lang w:val="es-CO" w:eastAsia="es-CO"/>
    </w:rPr>
  </w:style>
  <w:style w:type="character" w:customStyle="1" w:styleId="HTMLconformatoprevioCar">
    <w:name w:val="HTML con formato previo Car"/>
    <w:basedOn w:val="Fuentedeprrafopredeter"/>
    <w:link w:val="HTMLconformatoprevio"/>
    <w:uiPriority w:val="99"/>
    <w:semiHidden/>
    <w:rsid w:val="003D17A3"/>
    <w:rPr>
      <w:rFonts w:ascii="Courier New" w:eastAsia="Times New Roman" w:hAnsi="Courier New" w:cs="Courier New"/>
      <w:color w:val="auto"/>
      <w:lang w:val="es-CO" w:eastAsia="es-CO"/>
    </w:rPr>
  </w:style>
  <w:style w:type="character" w:customStyle="1" w:styleId="y2iqfc">
    <w:name w:val="y2iqfc"/>
    <w:basedOn w:val="Fuentedeprrafopredeter"/>
    <w:rsid w:val="003D17A3"/>
  </w:style>
  <w:style w:type="paragraph" w:styleId="Prrafodelista">
    <w:name w:val="List Paragraph"/>
    <w:basedOn w:val="Normal"/>
    <w:uiPriority w:val="34"/>
    <w:unhideWhenUsed/>
    <w:qFormat/>
    <w:rsid w:val="0062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0320AB"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0320AB"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0320AB"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0320AB"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0320AB"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0320AB"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0320AB"/>
    <w:rsid w:val="00362EDA"/>
    <w:rsid w:val="00C56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tf02889890_win32.dotx</Template>
  <TotalTime>0</TotalTime>
  <Pages>2</Pages>
  <Words>360</Words>
  <Characters>1984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2021-05-30T21:30:00Z</dcterms:created>
  <dcterms:modified xsi:type="dcterms:W3CDTF">2021-05-30T21:30:00Z</dcterms:modified>
</cp:coreProperties>
</file>