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5Dark-Accent4"/>
        <w:tblW w:w="5007" w:type="pct"/>
        <w:tblLook w:val="04A0" w:firstRow="1" w:lastRow="0" w:firstColumn="1" w:lastColumn="0" w:noHBand="0" w:noVBand="1"/>
        <w:tblDescription w:val="Tabla de diseño de encabezado"/>
      </w:tblPr>
      <w:tblGrid>
        <w:gridCol w:w="263"/>
        <w:gridCol w:w="6766"/>
        <w:gridCol w:w="3877"/>
        <w:gridCol w:w="222"/>
        <w:gridCol w:w="14"/>
      </w:tblGrid>
      <w:tr w:rsidR="00356BB9" w:rsidRPr="005676F5" w14:paraId="4882CE9A" w14:textId="77777777" w:rsidTr="0027788D">
        <w:trPr>
          <w:gridAfter w:val="1"/>
          <w:cnfStyle w:val="100000000000" w:firstRow="1" w:lastRow="0" w:firstColumn="0" w:lastColumn="0" w:oddVBand="0" w:evenVBand="0" w:oddHBand="0" w:evenHBand="0" w:firstRowFirstColumn="0" w:firstRowLastColumn="0" w:lastRowFirstColumn="0" w:lastRowLastColumn="0"/>
          <w:wAfter w:w="15" w:type="dxa"/>
          <w:trHeight w:val="1617"/>
        </w:trPr>
        <w:tc>
          <w:tcPr>
            <w:cnfStyle w:val="001000000100" w:firstRow="0" w:lastRow="0" w:firstColumn="1" w:lastColumn="0" w:oddVBand="0" w:evenVBand="0" w:oddHBand="0" w:evenHBand="0" w:firstRowFirstColumn="1" w:firstRowLastColumn="0" w:lastRowFirstColumn="0" w:lastRowLastColumn="0"/>
            <w:tcW w:w="270" w:type="dxa"/>
          </w:tcPr>
          <w:p w14:paraId="10A94B9C" w14:textId="77777777" w:rsidR="00356BB9" w:rsidRPr="0027788D" w:rsidRDefault="00356BB9" w:rsidP="00356BB9">
            <w:pPr>
              <w:rPr>
                <w:color w:val="FFFFFF" w:themeColor="background1"/>
              </w:rPr>
            </w:pPr>
          </w:p>
        </w:tc>
        <w:tc>
          <w:tcPr>
            <w:tcW w:w="7740" w:type="dxa"/>
          </w:tcPr>
          <w:p w14:paraId="49C6588B" w14:textId="424E1F3F" w:rsidR="00356BB9" w:rsidRPr="0027788D" w:rsidRDefault="005D3BBD"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olor w:val="FFFFFF" w:themeColor="background1"/>
                </w:rPr>
                <w:alias w:val="Escriba el nombre de la empresa:"/>
                <w:tag w:val="Escriba el nombre de la empresa:"/>
                <w:id w:val="1598371961"/>
                <w:placeholder>
                  <w:docPart w:val="CCF5E366DC3D4134BFBF7F94299AEC3E"/>
                </w:placeholder>
                <w15:appearance w15:val="hidden"/>
              </w:sdtPr>
              <w:sdtEndPr/>
              <w:sdtContent>
                <w:r w:rsidR="0027788D" w:rsidRPr="0027788D">
                  <w:rPr>
                    <w:color w:val="FFFFFF" w:themeColor="background1"/>
                  </w:rPr>
                  <w:t>Pontificia Universidad Javeriana Cali</w:t>
                </w:r>
              </w:sdtContent>
            </w:sdt>
          </w:p>
          <w:sdt>
            <w:sdtPr>
              <w:rPr>
                <w:color w:val="FFFFFF" w:themeColor="background1"/>
              </w:rPr>
              <w:alias w:val="Escriba la dirección, ciudad y código postal:"/>
              <w:tag w:val="Escriba la dirección, ciudad y código postal:"/>
              <w:id w:val="1560205729"/>
              <w:placeholder>
                <w:docPart w:val="5F62E189817940B2A3B0A510AC22341B"/>
              </w:placeholder>
              <w15:appearance w15:val="hidden"/>
            </w:sdtPr>
            <w:sdtEndPr/>
            <w:sdtContent>
              <w:p w14:paraId="593FB82B" w14:textId="5383361A" w:rsidR="00356BB9" w:rsidRPr="0027788D" w:rsidRDefault="005A2BD0"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Dirección: </w:t>
                </w:r>
                <w:r w:rsidR="0027788D" w:rsidRPr="0027788D">
                  <w:rPr>
                    <w:rStyle w:val="lrzxr"/>
                    <w:color w:val="FFFFFF" w:themeColor="background1"/>
                  </w:rPr>
                  <w:t>Cl. 18, Cali, Valle del Cauca</w:t>
                </w:r>
              </w:p>
            </w:sdtContent>
          </w:sdt>
          <w:p w14:paraId="7C892422" w14:textId="4239943F" w:rsidR="00356BB9" w:rsidRPr="0027788D" w:rsidRDefault="005D3BBD"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hyperlink r:id="rId7" w:history="1">
              <w:r w:rsidR="005A2BD0" w:rsidRPr="005A2BD0">
                <w:rPr>
                  <w:rStyle w:val="lrzxr"/>
                  <w:color w:val="FFFFFF" w:themeColor="background1"/>
                </w:rPr>
                <w:t>Teléfono:</w:t>
              </w:r>
              <w:r w:rsidR="005A2BD0">
                <w:rPr>
                  <w:rStyle w:val="lrzxr"/>
                </w:rPr>
                <w:t xml:space="preserve"> </w:t>
              </w:r>
              <w:r w:rsidR="0027788D" w:rsidRPr="0027788D">
                <w:rPr>
                  <w:rStyle w:val="lrzxr"/>
                  <w:color w:val="FFFFFF" w:themeColor="background1"/>
                </w:rPr>
                <w:t>3218200</w:t>
              </w:r>
            </w:hyperlink>
          </w:p>
        </w:tc>
        <w:tc>
          <w:tcPr>
            <w:tcW w:w="3330" w:type="dxa"/>
          </w:tcPr>
          <w:p w14:paraId="343C1660" w14:textId="04F585E3" w:rsidR="00356BB9" w:rsidRPr="005676F5" w:rsidRDefault="005A2BD0" w:rsidP="00356BB9">
            <w:pPr>
              <w:pStyle w:val="Grfico"/>
              <w:cnfStyle w:val="100000000000" w:firstRow="1" w:lastRow="0" w:firstColumn="0" w:lastColumn="0" w:oddVBand="0" w:evenVBand="0" w:oddHBand="0" w:evenHBand="0" w:firstRowFirstColumn="0" w:firstRowLastColumn="0" w:lastRowFirstColumn="0" w:lastRowLastColumn="0"/>
            </w:pPr>
            <w:r>
              <w:drawing>
                <wp:anchor distT="0" distB="0" distL="114300" distR="114300" simplePos="0" relativeHeight="251657216" behindDoc="0" locked="0" layoutInCell="1" allowOverlap="1" wp14:anchorId="5A1E062B" wp14:editId="590F34B4">
                  <wp:simplePos x="0" y="0"/>
                  <wp:positionH relativeFrom="column">
                    <wp:posOffset>-5080</wp:posOffset>
                  </wp:positionH>
                  <wp:positionV relativeFrom="paragraph">
                    <wp:posOffset>70485</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6" name="Imagen 6"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 w:type="dxa"/>
          </w:tcPr>
          <w:p w14:paraId="00333B9E" w14:textId="77777777" w:rsidR="00356BB9" w:rsidRPr="005676F5" w:rsidRDefault="00356BB9" w:rsidP="001A58E9">
            <w:pPr>
              <w:pStyle w:val="Grfico"/>
              <w:cnfStyle w:val="100000000000" w:firstRow="1" w:lastRow="0" w:firstColumn="0" w:lastColumn="0" w:oddVBand="0" w:evenVBand="0" w:oddHBand="0" w:evenHBand="0" w:firstRowFirstColumn="0" w:firstRowLastColumn="0" w:lastRowFirstColumn="0" w:lastRowLastColumn="0"/>
              <w:rPr>
                <w:color w:val="006666" w:themeColor="accent3"/>
              </w:rPr>
            </w:pPr>
          </w:p>
        </w:tc>
      </w:tr>
      <w:tr w:rsidR="001A58E9" w:rsidRPr="005676F5" w14:paraId="7D7529FE" w14:textId="77777777" w:rsidTr="0027788D">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1536" w:type="dxa"/>
            <w:gridSpan w:val="5"/>
          </w:tcPr>
          <w:p w14:paraId="5D3CB83F" w14:textId="6E521C12" w:rsidR="001A58E9" w:rsidRPr="005676F5" w:rsidRDefault="0027788D" w:rsidP="00A87814">
            <w:pPr>
              <w:pStyle w:val="Title"/>
            </w:pPr>
            <w:r w:rsidRPr="0027788D">
              <w:rPr>
                <w:color w:val="FFFFFF" w:themeColor="background1"/>
              </w:rPr>
              <w:t>informe del proyecto</w:t>
            </w:r>
          </w:p>
        </w:tc>
      </w:tr>
      <w:tr w:rsidR="001A58E9" w:rsidRPr="005676F5" w14:paraId="24E44262" w14:textId="77777777" w:rsidTr="0027788D">
        <w:trPr>
          <w:trHeight w:val="864"/>
        </w:trPr>
        <w:tc>
          <w:tcPr>
            <w:cnfStyle w:val="001000000000" w:firstRow="0" w:lastRow="0" w:firstColumn="1" w:lastColumn="0" w:oddVBand="0" w:evenVBand="0" w:oddHBand="0" w:evenHBand="0" w:firstRowFirstColumn="0" w:firstRowLastColumn="0" w:lastRowFirstColumn="0" w:lastRowLastColumn="0"/>
            <w:tcW w:w="11536" w:type="dxa"/>
            <w:gridSpan w:val="5"/>
          </w:tcPr>
          <w:p w14:paraId="12D8DEB3" w14:textId="77777777" w:rsidR="001A58E9" w:rsidRPr="005676F5" w:rsidRDefault="005D3BBD" w:rsidP="001960E4">
            <w:pPr>
              <w:pStyle w:val="Heading1"/>
              <w:outlineLvl w:val="0"/>
            </w:pPr>
            <w:sdt>
              <w:sdtPr>
                <w:id w:val="-325209752"/>
                <w:placeholder>
                  <w:docPart w:val="E0ABBC50F8A448FDBACC124093B43CE8"/>
                </w:placeholder>
                <w:temporary/>
                <w:showingPlcHdr/>
                <w15:appearance w15:val="hidden"/>
              </w:sdtPr>
              <w:sdtEndPr/>
              <w:sdtContent>
                <w:r w:rsidR="00825C42" w:rsidRPr="005A2BD0">
                  <w:rPr>
                    <w:color w:val="FFFFFF" w:themeColor="background1"/>
                    <w:lang w:bidi="es-ES"/>
                  </w:rPr>
                  <w:t>Resumen del proyecto</w:t>
                </w:r>
              </w:sdtContent>
            </w:sdt>
          </w:p>
        </w:tc>
      </w:tr>
      <w:tr w:rsidR="001A58E9" w:rsidRPr="005676F5" w14:paraId="4366833C" w14:textId="77777777" w:rsidTr="0027788D">
        <w:trPr>
          <w:cnfStyle w:val="000000100000" w:firstRow="0" w:lastRow="0" w:firstColumn="0" w:lastColumn="0" w:oddVBand="0" w:evenVBand="0" w:oddHBand="1" w:evenHBand="0" w:firstRowFirstColumn="0" w:firstRowLastColumn="0" w:lastRowFirstColumn="0" w:lastRowLastColumn="0"/>
          <w:trHeight w:hRule="exact" w:val="216"/>
        </w:trPr>
        <w:tc>
          <w:tcPr>
            <w:cnfStyle w:val="001000000000" w:firstRow="0" w:lastRow="0" w:firstColumn="1" w:lastColumn="0" w:oddVBand="0" w:evenVBand="0" w:oddHBand="0" w:evenHBand="0" w:firstRowFirstColumn="0" w:firstRowLastColumn="0" w:lastRowFirstColumn="0" w:lastRowLastColumn="0"/>
            <w:tcW w:w="11536" w:type="dxa"/>
            <w:gridSpan w:val="5"/>
          </w:tcPr>
          <w:p w14:paraId="63D37CC5" w14:textId="77777777" w:rsidR="001A58E9" w:rsidRPr="005676F5" w:rsidRDefault="001A58E9" w:rsidP="001A58E9"/>
        </w:tc>
      </w:tr>
    </w:tbl>
    <w:tbl>
      <w:tblPr>
        <w:tblStyle w:val="GridTable4-Accent4"/>
        <w:tblW w:w="5000" w:type="pct"/>
        <w:tblLook w:val="0620" w:firstRow="1" w:lastRow="0" w:firstColumn="0" w:lastColumn="0" w:noHBand="1" w:noVBand="1"/>
        <w:tblDescription w:val="Tabla de diseño de encabezado"/>
      </w:tblPr>
      <w:tblGrid>
        <w:gridCol w:w="3060"/>
        <w:gridCol w:w="4051"/>
        <w:gridCol w:w="4065"/>
      </w:tblGrid>
      <w:tr w:rsidR="00E219DC" w:rsidRPr="005676F5" w14:paraId="78F45DF1" w14:textId="77777777" w:rsidTr="005A2BD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EC55D54" w14:textId="77777777" w:rsidR="00E219DC" w:rsidRPr="005676F5" w:rsidRDefault="005D3BBD" w:rsidP="0027788D">
            <w:pPr>
              <w:pStyle w:val="Heading2"/>
              <w:jc w:val="center"/>
              <w:outlineLvl w:val="1"/>
            </w:pPr>
            <w:sdt>
              <w:sdtPr>
                <w:id w:val="-1450397053"/>
                <w:placeholder>
                  <w:docPart w:val="BE56DF49D0E74ED69974A0D86B6A4912"/>
                </w:placeholder>
                <w:temporary/>
                <w:showingPlcHdr/>
                <w15:appearance w15:val="hidden"/>
              </w:sdtPr>
              <w:sdtEndPr/>
              <w:sdtContent>
                <w:r w:rsidR="004257E0" w:rsidRPr="005676F5">
                  <w:rPr>
                    <w:lang w:bidi="es-ES"/>
                  </w:rPr>
                  <w:t>Fecha del informe</w:t>
                </w:r>
              </w:sdtContent>
            </w:sdt>
          </w:p>
        </w:tc>
        <w:tc>
          <w:tcPr>
            <w:tcW w:w="4181" w:type="dxa"/>
          </w:tcPr>
          <w:p w14:paraId="049A32C4" w14:textId="5E0F0848" w:rsidR="00E219DC" w:rsidRPr="005676F5" w:rsidRDefault="005D3BBD" w:rsidP="0027788D">
            <w:pPr>
              <w:pStyle w:val="Heading2"/>
              <w:jc w:val="center"/>
              <w:outlineLvl w:val="1"/>
            </w:pPr>
            <w:sdt>
              <w:sdtPr>
                <w:id w:val="-1238469382"/>
                <w:placeholder>
                  <w:docPart w:val="DD96EF95483E4B349B331971CE144636"/>
                </w:placeholder>
                <w:temporary/>
                <w:showingPlcHdr/>
                <w15:appearance w15:val="hidden"/>
              </w:sdtPr>
              <w:sdtEndPr/>
              <w:sdtContent>
                <w:r w:rsidR="004257E0" w:rsidRPr="005676F5">
                  <w:rPr>
                    <w:lang w:bidi="es-ES"/>
                  </w:rPr>
                  <w:t>Nombre del proyecto</w:t>
                </w:r>
              </w:sdtContent>
            </w:sdt>
          </w:p>
        </w:tc>
        <w:tc>
          <w:tcPr>
            <w:tcW w:w="4197" w:type="dxa"/>
          </w:tcPr>
          <w:p w14:paraId="2A9A351D" w14:textId="77777777" w:rsidR="00E219DC" w:rsidRPr="005676F5" w:rsidRDefault="005D3BBD" w:rsidP="0027788D">
            <w:pPr>
              <w:pStyle w:val="Heading2"/>
              <w:jc w:val="center"/>
              <w:outlineLvl w:val="1"/>
            </w:pPr>
            <w:sdt>
              <w:sdtPr>
                <w:id w:val="-722589363"/>
                <w:placeholder>
                  <w:docPart w:val="2180C2AC733142AAA939A775EFC69303"/>
                </w:placeholder>
                <w:temporary/>
                <w:showingPlcHdr/>
                <w15:appearance w15:val="hidden"/>
              </w:sdtPr>
              <w:sdtEndPr/>
              <w:sdtContent>
                <w:r w:rsidR="004257E0" w:rsidRPr="005676F5">
                  <w:rPr>
                    <w:lang w:bidi="es-ES"/>
                  </w:rPr>
                  <w:t>Preparado por</w:t>
                </w:r>
              </w:sdtContent>
            </w:sdt>
          </w:p>
        </w:tc>
      </w:tr>
      <w:tr w:rsidR="00E219DC" w:rsidRPr="005676F5" w14:paraId="6EA1848A" w14:textId="77777777" w:rsidTr="005A2BD0">
        <w:trPr>
          <w:trHeight w:val="678"/>
        </w:trPr>
        <w:tc>
          <w:tcPr>
            <w:tcW w:w="3142" w:type="dxa"/>
          </w:tcPr>
          <w:p w14:paraId="51C4E089" w14:textId="0263FCEB" w:rsidR="00E219DC" w:rsidRPr="005676F5" w:rsidRDefault="005F41DB" w:rsidP="0027788D">
            <w:pPr>
              <w:jc w:val="center"/>
            </w:pPr>
            <w:r>
              <w:t>31</w:t>
            </w:r>
            <w:r w:rsidR="0027788D">
              <w:t>/0</w:t>
            </w:r>
            <w:r>
              <w:t>5</w:t>
            </w:r>
            <w:r w:rsidR="0027788D">
              <w:t>/2021</w:t>
            </w:r>
          </w:p>
        </w:tc>
        <w:tc>
          <w:tcPr>
            <w:tcW w:w="4181" w:type="dxa"/>
          </w:tcPr>
          <w:p w14:paraId="76687EBE" w14:textId="165DA37A" w:rsidR="003D17A3" w:rsidRPr="003D17A3" w:rsidRDefault="003D17A3" w:rsidP="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center"/>
              <w:rPr>
                <w:rFonts w:ascii="Courier New" w:eastAsia="Times New Roman" w:hAnsi="Courier New" w:cs="Courier New"/>
                <w:b/>
                <w:bCs/>
                <w:kern w:val="0"/>
                <w:lang w:val="es-CO" w:eastAsia="es-CO"/>
              </w:rPr>
            </w:pPr>
            <w:r w:rsidRPr="003D17A3">
              <w:rPr>
                <w:rFonts w:ascii="Courier New" w:eastAsia="Times New Roman" w:hAnsi="Courier New" w:cs="Courier New"/>
                <w:b/>
                <w:bCs/>
                <w:kern w:val="0"/>
                <w:lang w:val="en" w:eastAsia="es-CO"/>
              </w:rPr>
              <w:t xml:space="preserve">The </w:t>
            </w:r>
            <w:proofErr w:type="spellStart"/>
            <w:r w:rsidRPr="003D17A3">
              <w:rPr>
                <w:rFonts w:ascii="Courier New" w:eastAsia="Times New Roman" w:hAnsi="Courier New" w:cs="Courier New"/>
                <w:b/>
                <w:bCs/>
                <w:kern w:val="0"/>
                <w:lang w:val="en" w:eastAsia="es-CO"/>
              </w:rPr>
              <w:t>Herz</w:t>
            </w:r>
            <w:proofErr w:type="spellEnd"/>
            <w:r w:rsidRPr="003D17A3">
              <w:rPr>
                <w:rFonts w:ascii="Courier New" w:eastAsia="Times New Roman" w:hAnsi="Courier New" w:cs="Courier New"/>
                <w:b/>
                <w:bCs/>
                <w:kern w:val="0"/>
                <w:lang w:val="en" w:eastAsia="es-CO"/>
              </w:rPr>
              <w:t xml:space="preserve"> Adventure</w:t>
            </w:r>
          </w:p>
          <w:p w14:paraId="08E6B686" w14:textId="44F7EDBF" w:rsidR="00E219DC" w:rsidRPr="005676F5" w:rsidRDefault="00E219DC" w:rsidP="0027788D">
            <w:pPr>
              <w:jc w:val="center"/>
            </w:pPr>
          </w:p>
        </w:tc>
        <w:tc>
          <w:tcPr>
            <w:tcW w:w="4197" w:type="dxa"/>
          </w:tcPr>
          <w:p w14:paraId="640A7B4F" w14:textId="5D872644" w:rsidR="00E219DC" w:rsidRDefault="005A2BD0" w:rsidP="005A2BD0">
            <w:pPr>
              <w:jc w:val="center"/>
            </w:pPr>
            <w:r>
              <w:t>Fabian Antoyne Garcia</w:t>
            </w:r>
          </w:p>
          <w:p w14:paraId="24D3D6F8" w14:textId="2C136173" w:rsidR="005F41DB" w:rsidRDefault="005F41DB" w:rsidP="005A2BD0">
            <w:pPr>
              <w:jc w:val="center"/>
            </w:pPr>
            <w:r>
              <w:t>Carlos Steven Guerrero</w:t>
            </w:r>
          </w:p>
          <w:p w14:paraId="7E8E439E" w14:textId="434B3A10" w:rsidR="005F41DB" w:rsidRDefault="005F41DB" w:rsidP="005A2BD0">
            <w:pPr>
              <w:jc w:val="center"/>
            </w:pPr>
            <w:r>
              <w:t xml:space="preserve">Daniel Caicedo </w:t>
            </w:r>
          </w:p>
          <w:p w14:paraId="15F4E27D" w14:textId="4E8719C2" w:rsidR="005A2BD0" w:rsidRPr="005676F5" w:rsidRDefault="005A2BD0" w:rsidP="005A2BD0">
            <w:pPr>
              <w:jc w:val="center"/>
            </w:pPr>
            <w:r>
              <w:t>Laura Sofia León</w:t>
            </w: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0921A073" w14:textId="77777777" w:rsidTr="001960E4">
        <w:trPr>
          <w:trHeight w:val="720"/>
        </w:trPr>
        <w:tc>
          <w:tcPr>
            <w:tcW w:w="11536" w:type="dxa"/>
            <w:tcBorders>
              <w:bottom w:val="single" w:sz="18" w:space="0" w:color="FEDE00" w:themeColor="accent2"/>
            </w:tcBorders>
            <w:shd w:val="clear" w:color="auto" w:fill="auto"/>
            <w:vAlign w:val="bottom"/>
          </w:tcPr>
          <w:p w14:paraId="456685A3" w14:textId="3786DDFD" w:rsidR="00825C42" w:rsidRPr="005676F5" w:rsidRDefault="005A2BD0" w:rsidP="001960E4">
            <w:pPr>
              <w:pStyle w:val="Heading1"/>
              <w:outlineLvl w:val="0"/>
            </w:pPr>
            <w:r>
              <w:t>¿Qué PROBLEMAS TUVE AL HACER EL PROYECTO?</w:t>
            </w:r>
          </w:p>
        </w:tc>
      </w:tr>
      <w:tr w:rsidR="00825C42" w:rsidRPr="005676F5" w14:paraId="45B7999F" w14:textId="77777777" w:rsidTr="00825C42">
        <w:trPr>
          <w:trHeight w:hRule="exact" w:val="216"/>
        </w:trPr>
        <w:tc>
          <w:tcPr>
            <w:tcW w:w="11536" w:type="dxa"/>
            <w:tcBorders>
              <w:top w:val="single" w:sz="18" w:space="0" w:color="FEDE00" w:themeColor="accent2"/>
            </w:tcBorders>
            <w:shd w:val="clear" w:color="auto" w:fill="auto"/>
            <w:vAlign w:val="center"/>
          </w:tcPr>
          <w:p w14:paraId="6A151445" w14:textId="77777777" w:rsidR="00825C42" w:rsidRPr="005676F5" w:rsidRDefault="00825C42" w:rsidP="00BE6ACF"/>
        </w:tc>
      </w:tr>
    </w:tbl>
    <w:p w14:paraId="2F8D3A96" w14:textId="360E67A7" w:rsidR="00FF7EBE" w:rsidRPr="005676F5" w:rsidRDefault="00DA686B" w:rsidP="00F0767F">
      <w:r>
        <w:t xml:space="preserve">Voy a intentar que esto no se alargue mucho, porque en cuanto a problemas </w:t>
      </w:r>
      <w:proofErr w:type="spellStart"/>
      <w:r>
        <w:t>podria</w:t>
      </w:r>
      <w:proofErr w:type="spellEnd"/>
      <w:r>
        <w:t xml:space="preserve"> casi que decir que todo lo que fue trabajo personal, respecto a lo que a </w:t>
      </w:r>
      <w:proofErr w:type="spellStart"/>
      <w:r>
        <w:t>mi</w:t>
      </w:r>
      <w:proofErr w:type="spellEnd"/>
      <w:r>
        <w:t xml:space="preserve"> me correspondía fue un problema, el trabajo en grupo si lo maneje bien. Mi principal problema surgió al tener que lidiar con una </w:t>
      </w:r>
      <w:r w:rsidR="00B00785">
        <w:t xml:space="preserve">librería inmensa y completamente nueva. Todo desde cero, toco experimentar con todo lo que me viniera a la mente, y claramente ese proceso lleva de por medio bastantes fracasos y errores, y todo esto resulto una maldición para mi vida en estas ultimas dos semanas debido al tiempo. Por lo general soy una persona que intenta darlo todo, y tiende a aspirar a buenos resultados, todo esto especialmente cuando esta trabajando en grupo y los demás esperan algo de </w:t>
      </w:r>
      <w:proofErr w:type="spellStart"/>
      <w:r w:rsidR="00B00785">
        <w:t>mi</w:t>
      </w:r>
      <w:proofErr w:type="spellEnd"/>
      <w:r w:rsidR="00B00785">
        <w:t>, pero el tiempo no favoreció en lo absoluto. Y en general mis problemas fueron con la librería y el poco tiempo que hubo para aprenderla y acostumbrarse.</w:t>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1161477D" w14:textId="77777777" w:rsidTr="00B00785">
        <w:trPr>
          <w:trHeight w:val="540"/>
        </w:trPr>
        <w:tc>
          <w:tcPr>
            <w:tcW w:w="11202" w:type="dxa"/>
            <w:tcBorders>
              <w:bottom w:val="single" w:sz="18" w:space="0" w:color="FEDE00" w:themeColor="accent2"/>
            </w:tcBorders>
            <w:shd w:val="clear" w:color="auto" w:fill="auto"/>
            <w:vAlign w:val="bottom"/>
          </w:tcPr>
          <w:p w14:paraId="580D4D74" w14:textId="5AFDF4B5" w:rsidR="00825C42" w:rsidRPr="005676F5" w:rsidRDefault="005A2BD0" w:rsidP="001960E4">
            <w:pPr>
              <w:pStyle w:val="Heading1"/>
              <w:outlineLvl w:val="0"/>
            </w:pPr>
            <w:r>
              <w:t>¿Qué APRENDI?</w:t>
            </w:r>
          </w:p>
        </w:tc>
      </w:tr>
      <w:tr w:rsidR="00825C42" w:rsidRPr="005676F5" w14:paraId="13799FF2" w14:textId="77777777" w:rsidTr="00904B6E">
        <w:trPr>
          <w:trHeight w:hRule="exact" w:val="1963"/>
        </w:trPr>
        <w:tc>
          <w:tcPr>
            <w:tcW w:w="11202" w:type="dxa"/>
            <w:tcBorders>
              <w:top w:val="single" w:sz="18" w:space="0" w:color="FEDE00" w:themeColor="accent2"/>
            </w:tcBorders>
            <w:shd w:val="clear" w:color="auto" w:fill="auto"/>
            <w:vAlign w:val="center"/>
          </w:tcPr>
          <w:p w14:paraId="360D3812" w14:textId="4AACB0BE" w:rsidR="009E2A11" w:rsidRDefault="00587673" w:rsidP="00FA1085">
            <w:r>
              <w:t xml:space="preserve"> </w:t>
            </w:r>
            <w:r w:rsidR="00B00785">
              <w:t xml:space="preserve">Aprendí a usar varias cosas de la librería SFML, a aplicar mejor el tema de la herencia en la POO, y lo </w:t>
            </w:r>
            <w:proofErr w:type="spellStart"/>
            <w:r w:rsidR="00B00785">
              <w:t>mas</w:t>
            </w:r>
            <w:proofErr w:type="spellEnd"/>
            <w:r w:rsidR="00B00785">
              <w:t xml:space="preserve"> importante, aprendí que soy aun </w:t>
            </w:r>
            <w:proofErr w:type="spellStart"/>
            <w:r w:rsidR="00B00785">
              <w:t>mas</w:t>
            </w:r>
            <w:proofErr w:type="spellEnd"/>
            <w:r w:rsidR="00B00785">
              <w:t xml:space="preserve"> ineficiente e inútil de lo que esperaba, pues me di cuenta </w:t>
            </w:r>
            <w:proofErr w:type="gramStart"/>
            <w:r w:rsidR="00B00785">
              <w:t>que</w:t>
            </w:r>
            <w:proofErr w:type="gramEnd"/>
            <w:r w:rsidR="00B00785">
              <w:t xml:space="preserve"> ni dando el 100% de mi soy capaz de lograr mis metas.</w:t>
            </w:r>
          </w:p>
          <w:p w14:paraId="45E0E1C3" w14:textId="77777777" w:rsidR="00904B6E" w:rsidRDefault="00904B6E" w:rsidP="00FA1085"/>
          <w:p w14:paraId="4E1D3C28" w14:textId="77777777" w:rsidR="00904B6E" w:rsidRDefault="00904B6E" w:rsidP="00FA1085"/>
          <w:p w14:paraId="5716EAF0" w14:textId="77777777" w:rsidR="005A2BD0" w:rsidRDefault="005A2BD0" w:rsidP="00BE6ACF"/>
          <w:p w14:paraId="5C0052E9" w14:textId="4265D130" w:rsidR="005A2BD0" w:rsidRPr="005676F5" w:rsidRDefault="005A2BD0" w:rsidP="00BE6ACF"/>
        </w:tc>
      </w:tr>
      <w:tr w:rsidR="00825C42" w:rsidRPr="005676F5" w14:paraId="2123C9CC" w14:textId="77777777" w:rsidTr="00B00785">
        <w:trPr>
          <w:trHeight w:val="80"/>
        </w:trPr>
        <w:tc>
          <w:tcPr>
            <w:tcW w:w="11202" w:type="dxa"/>
            <w:tcBorders>
              <w:bottom w:val="single" w:sz="18" w:space="0" w:color="FEDE00" w:themeColor="accent2"/>
            </w:tcBorders>
            <w:shd w:val="clear" w:color="auto" w:fill="auto"/>
            <w:vAlign w:val="bottom"/>
          </w:tcPr>
          <w:p w14:paraId="0E63AE56" w14:textId="338E0DF2" w:rsidR="006B54E0" w:rsidRPr="005676F5" w:rsidRDefault="005A2BD0" w:rsidP="001960E4">
            <w:pPr>
              <w:pStyle w:val="Heading1"/>
              <w:outlineLvl w:val="0"/>
            </w:pPr>
            <w:r>
              <w:t>¿Qué ME GUSTÓ?</w:t>
            </w:r>
          </w:p>
        </w:tc>
      </w:tr>
      <w:tr w:rsidR="00825C42" w:rsidRPr="005676F5" w14:paraId="51A1FF9B" w14:textId="77777777" w:rsidTr="006B54E0">
        <w:trPr>
          <w:trHeight w:hRule="exact" w:val="990"/>
        </w:trPr>
        <w:tc>
          <w:tcPr>
            <w:tcW w:w="11202" w:type="dxa"/>
            <w:tcBorders>
              <w:top w:val="single" w:sz="18" w:space="0" w:color="FEDE00" w:themeColor="accent2"/>
            </w:tcBorders>
            <w:shd w:val="clear" w:color="auto" w:fill="auto"/>
            <w:vAlign w:val="center"/>
          </w:tcPr>
          <w:p w14:paraId="56F8ABCE" w14:textId="4B893508" w:rsidR="00844A26" w:rsidRDefault="006B54E0" w:rsidP="00BE6ACF">
            <w:r>
              <w:t xml:space="preserve">Me gusto experimentar el hacer un videojuego como debe de ser, aplicando todo lo que un buen videojuego debe tener, ver los errores, el progreso, todo. También me gusto mucho el trabajo en equipo. Y lo mas importante, me gusto el resultado, es raro en mi decir algo así, pero me siento bien con lo que hice, se que no lo hice del todo bien y que por el tiempo quedaron cosas al aire, pero al menos se que lo di todo de </w:t>
            </w:r>
            <w:proofErr w:type="spellStart"/>
            <w:r>
              <w:t>mi</w:t>
            </w:r>
            <w:proofErr w:type="spellEnd"/>
            <w:r>
              <w:t xml:space="preserve">, y si ese es el resultado del 100% </w:t>
            </w:r>
            <w:proofErr w:type="spellStart"/>
            <w:r>
              <w:t>mio</w:t>
            </w:r>
            <w:proofErr w:type="spellEnd"/>
            <w:r>
              <w:t xml:space="preserve"> junto con el gran esfuerzo de todos pues </w:t>
            </w:r>
            <w:proofErr w:type="spellStart"/>
            <w:r>
              <w:t>esta</w:t>
            </w:r>
            <w:proofErr w:type="spellEnd"/>
            <w:r>
              <w:t xml:space="preserve"> bien.</w:t>
            </w:r>
          </w:p>
          <w:p w14:paraId="779B77DA" w14:textId="77777777" w:rsidR="00B00785" w:rsidRDefault="00B00785" w:rsidP="00BE6ACF"/>
          <w:p w14:paraId="7501658E" w14:textId="1E8536FE" w:rsidR="00B00785" w:rsidRPr="005676F5" w:rsidRDefault="00B00785" w:rsidP="00BE6ACF"/>
        </w:tc>
      </w:tr>
      <w:tr w:rsidR="00825C42" w:rsidRPr="005676F5" w14:paraId="347639F2" w14:textId="77777777" w:rsidTr="006D198E">
        <w:trPr>
          <w:trHeight w:val="516"/>
        </w:trPr>
        <w:tc>
          <w:tcPr>
            <w:tcW w:w="11202" w:type="dxa"/>
            <w:tcBorders>
              <w:bottom w:val="single" w:sz="18" w:space="0" w:color="FEDE00" w:themeColor="accent2"/>
            </w:tcBorders>
            <w:shd w:val="clear" w:color="auto" w:fill="auto"/>
            <w:vAlign w:val="bottom"/>
          </w:tcPr>
          <w:p w14:paraId="37631272" w14:textId="77777777" w:rsidR="00B00785" w:rsidRDefault="00B00785" w:rsidP="001960E4">
            <w:pPr>
              <w:pStyle w:val="Heading1"/>
              <w:outlineLvl w:val="0"/>
            </w:pPr>
          </w:p>
          <w:p w14:paraId="286B38FE" w14:textId="13BB2396" w:rsidR="006B54E0" w:rsidRPr="005676F5" w:rsidRDefault="005A2BD0" w:rsidP="001960E4">
            <w:pPr>
              <w:pStyle w:val="Heading1"/>
              <w:outlineLvl w:val="0"/>
            </w:pPr>
            <w:r>
              <w:t>¿Qué NO ME GUSTÓ?</w:t>
            </w:r>
          </w:p>
        </w:tc>
      </w:tr>
      <w:tr w:rsidR="005A2BD0" w:rsidRPr="005676F5" w14:paraId="3409C99E" w14:textId="77777777" w:rsidTr="006B54E0">
        <w:trPr>
          <w:trHeight w:val="3105"/>
        </w:trPr>
        <w:tc>
          <w:tcPr>
            <w:tcW w:w="11202" w:type="dxa"/>
            <w:tcBorders>
              <w:bottom w:val="single" w:sz="18" w:space="0" w:color="FEDE00" w:themeColor="accent2"/>
            </w:tcBorders>
            <w:shd w:val="clear" w:color="auto" w:fill="auto"/>
            <w:vAlign w:val="bottom"/>
          </w:tcPr>
          <w:p w14:paraId="52A2364B" w14:textId="1F5C23F5" w:rsidR="005A2BD0" w:rsidRDefault="005A2BD0" w:rsidP="001960E4">
            <w:pPr>
              <w:pStyle w:val="Heading1"/>
              <w:outlineLvl w:val="0"/>
            </w:pPr>
            <w:r>
              <w:lastRenderedPageBreak/>
              <w:t>¿Qué HIZO CADA MIEMBRO DEL EQUIPO?</w:t>
            </w:r>
          </w:p>
        </w:tc>
      </w:tr>
      <w:tr w:rsidR="00825C42" w:rsidRPr="005676F5" w14:paraId="4625C890" w14:textId="77777777" w:rsidTr="00BE0C94">
        <w:trPr>
          <w:trHeight w:hRule="exact" w:val="2059"/>
        </w:trPr>
        <w:tc>
          <w:tcPr>
            <w:tcW w:w="11202" w:type="dxa"/>
            <w:tcBorders>
              <w:top w:val="single" w:sz="18" w:space="0" w:color="FEDE00" w:themeColor="accent2"/>
            </w:tcBorders>
            <w:shd w:val="clear" w:color="auto" w:fill="auto"/>
            <w:vAlign w:val="center"/>
          </w:tcPr>
          <w:p w14:paraId="79575EBC" w14:textId="3E56D389" w:rsidR="00825C42" w:rsidRDefault="005A2BD0" w:rsidP="00BE6ACF">
            <w:pPr>
              <w:rPr>
                <w:b/>
                <w:bCs/>
              </w:rPr>
            </w:pPr>
            <w:r>
              <w:t xml:space="preserve">  </w:t>
            </w:r>
            <w:r w:rsidRPr="005A2BD0">
              <w:rPr>
                <w:b/>
                <w:bCs/>
              </w:rPr>
              <w:t>Fabian Antoyne:</w:t>
            </w:r>
            <w:r>
              <w:rPr>
                <w:b/>
                <w:bCs/>
              </w:rPr>
              <w:t xml:space="preserve"> </w:t>
            </w:r>
          </w:p>
          <w:p w14:paraId="23FDF222" w14:textId="7A20AD47" w:rsidR="006B54E0" w:rsidRPr="00F840CF" w:rsidRDefault="00F840CF" w:rsidP="006B54E0">
            <w:pPr>
              <w:pStyle w:val="ListParagraph"/>
              <w:numPr>
                <w:ilvl w:val="0"/>
                <w:numId w:val="8"/>
              </w:numPr>
              <w:rPr>
                <w:b/>
                <w:bCs/>
              </w:rPr>
            </w:pPr>
            <w:r>
              <w:t>Implemento el mapa.</w:t>
            </w:r>
          </w:p>
          <w:p w14:paraId="52A47055" w14:textId="65BE86A8" w:rsidR="00F840CF" w:rsidRPr="00F840CF" w:rsidRDefault="00F840CF" w:rsidP="006B54E0">
            <w:pPr>
              <w:pStyle w:val="ListParagraph"/>
              <w:numPr>
                <w:ilvl w:val="0"/>
                <w:numId w:val="8"/>
              </w:numPr>
              <w:rPr>
                <w:b/>
                <w:bCs/>
              </w:rPr>
            </w:pPr>
            <w:r>
              <w:t>Avanzo parte de la lógica de la escena fuera de combate (colisiones con entorno y enemigos).</w:t>
            </w:r>
          </w:p>
          <w:p w14:paraId="5940CE6B" w14:textId="401779CA" w:rsidR="00F840CF" w:rsidRPr="006B54E0" w:rsidRDefault="00F840CF" w:rsidP="006B54E0">
            <w:pPr>
              <w:pStyle w:val="ListParagraph"/>
              <w:numPr>
                <w:ilvl w:val="0"/>
                <w:numId w:val="8"/>
              </w:numPr>
              <w:rPr>
                <w:b/>
                <w:bCs/>
              </w:rPr>
            </w:pPr>
            <w:r>
              <w:t>Desarrollo el menú de pausa</w:t>
            </w:r>
          </w:p>
          <w:p w14:paraId="000F0366" w14:textId="5B020119" w:rsidR="00626D4A" w:rsidRDefault="00626D4A" w:rsidP="00BE6ACF">
            <w:pPr>
              <w:rPr>
                <w:b/>
                <w:bCs/>
              </w:rPr>
            </w:pPr>
          </w:p>
          <w:p w14:paraId="76F0F9E4" w14:textId="69FB4417" w:rsidR="00626D4A" w:rsidRDefault="00626D4A" w:rsidP="00BE6ACF">
            <w:pPr>
              <w:rPr>
                <w:b/>
                <w:bCs/>
              </w:rPr>
            </w:pPr>
            <w:r>
              <w:rPr>
                <w:b/>
                <w:bCs/>
              </w:rPr>
              <w:t xml:space="preserve"> Carlos Steven </w:t>
            </w:r>
            <w:proofErr w:type="gramStart"/>
            <w:r>
              <w:rPr>
                <w:b/>
                <w:bCs/>
              </w:rPr>
              <w:t>Guerrero :</w:t>
            </w:r>
            <w:proofErr w:type="gramEnd"/>
          </w:p>
          <w:p w14:paraId="67701266" w14:textId="517ED069" w:rsidR="00626D4A" w:rsidRDefault="00626D4A" w:rsidP="00BE6ACF">
            <w:pPr>
              <w:rPr>
                <w:b/>
                <w:bCs/>
              </w:rPr>
            </w:pPr>
          </w:p>
          <w:p w14:paraId="090E2191" w14:textId="39B0349F" w:rsidR="00626D4A" w:rsidRDefault="00626D4A" w:rsidP="00BE6ACF">
            <w:pPr>
              <w:rPr>
                <w:b/>
                <w:bCs/>
              </w:rPr>
            </w:pPr>
            <w:r>
              <w:rPr>
                <w:b/>
                <w:bCs/>
              </w:rPr>
              <w:t xml:space="preserve"> Daniel Caicedo Jaramillo:</w:t>
            </w:r>
          </w:p>
          <w:p w14:paraId="37DF9C51" w14:textId="31FA3203" w:rsidR="00F11AC1" w:rsidRDefault="00F11AC1" w:rsidP="00BE6ACF">
            <w:pPr>
              <w:rPr>
                <w:b/>
                <w:bCs/>
              </w:rPr>
            </w:pPr>
          </w:p>
          <w:p w14:paraId="65EE34C3" w14:textId="16C5B4A7" w:rsidR="00626D4A" w:rsidRDefault="00F11AC1" w:rsidP="00BE6ACF">
            <w:pPr>
              <w:rPr>
                <w:b/>
                <w:bCs/>
              </w:rPr>
            </w:pPr>
            <w:r>
              <w:rPr>
                <w:noProof/>
              </w:rPr>
              <mc:AlternateContent>
                <mc:Choice Requires="wps">
                  <w:drawing>
                    <wp:anchor distT="0" distB="0" distL="114300" distR="114300" simplePos="0" relativeHeight="251658240" behindDoc="0" locked="0" layoutInCell="1" allowOverlap="1" wp14:anchorId="05BA6286" wp14:editId="583835CE">
                      <wp:simplePos x="0" y="0"/>
                      <wp:positionH relativeFrom="column">
                        <wp:posOffset>-45720</wp:posOffset>
                      </wp:positionH>
                      <wp:positionV relativeFrom="paragraph">
                        <wp:posOffset>178435</wp:posOffset>
                      </wp:positionV>
                      <wp:extent cx="6938010" cy="13049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938010" cy="1304925"/>
                              </a:xfrm>
                              <a:prstGeom prst="rect">
                                <a:avLst/>
                              </a:prstGeom>
                              <a:noFill/>
                              <a:ln w="6350">
                                <a:noFill/>
                              </a:ln>
                            </wps:spPr>
                            <wps:txb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ListParagraph"/>
                                    <w:numPr>
                                      <w:ilvl w:val="0"/>
                                      <w:numId w:val="7"/>
                                    </w:numPr>
                                  </w:pPr>
                                  <w:r>
                                    <w:t>Ayudo en la creación del UML</w:t>
                                  </w:r>
                                </w:p>
                                <w:p w14:paraId="2AADB084" w14:textId="74271819" w:rsidR="00626D4A" w:rsidRDefault="00626D4A" w:rsidP="00626D4A">
                                  <w:pPr>
                                    <w:pStyle w:val="ListParagraph"/>
                                    <w:numPr>
                                      <w:ilvl w:val="0"/>
                                      <w:numId w:val="7"/>
                                    </w:numPr>
                                  </w:pPr>
                                  <w:r>
                                    <w:t xml:space="preserve">Creo la base del </w:t>
                                  </w:r>
                                  <w:proofErr w:type="gramStart"/>
                                  <w:r w:rsidR="00F11AC1">
                                    <w:t>proyecto(</w:t>
                                  </w:r>
                                  <w:proofErr w:type="gramEnd"/>
                                  <w:r w:rsidR="00F11AC1">
                                    <w:t>ventana</w:t>
                                  </w:r>
                                  <w:r>
                                    <w:t xml:space="preserve">, animaciones, movimiento, físicas, </w:t>
                                  </w:r>
                                  <w:proofErr w:type="spellStart"/>
                                  <w:r>
                                    <w:t>carque</w:t>
                                  </w:r>
                                  <w:proofErr w:type="spellEnd"/>
                                  <w:r>
                                    <w:t xml:space="preserve"> de </w:t>
                                  </w:r>
                                  <w:proofErr w:type="spellStart"/>
                                  <w:r>
                                    <w:t>sprites</w:t>
                                  </w:r>
                                  <w:proofErr w:type="spellEnd"/>
                                  <w:r w:rsidR="00F11AC1">
                                    <w:t xml:space="preserve"> y texturas</w:t>
                                  </w:r>
                                  <w:r>
                                    <w:t>, manejo de ciclos, y renderizado)</w:t>
                                  </w:r>
                                </w:p>
                                <w:p w14:paraId="5C1C5E82" w14:textId="69E1FCF2" w:rsidR="00F11AC1" w:rsidRDefault="00F11AC1" w:rsidP="00626D4A">
                                  <w:pPr>
                                    <w:pStyle w:val="ListParagraph"/>
                                    <w:numPr>
                                      <w:ilvl w:val="0"/>
                                      <w:numId w:val="7"/>
                                    </w:numPr>
                                  </w:pPr>
                                  <w:r>
                                    <w:t>Optimizo movimiento del jugador, y manejo de sprites.</w:t>
                                  </w:r>
                                </w:p>
                                <w:p w14:paraId="1DB1BCB6" w14:textId="0FDD9477" w:rsidR="00F11AC1" w:rsidRDefault="00F11AC1" w:rsidP="00626D4A">
                                  <w:pPr>
                                    <w:pStyle w:val="ListParagraph"/>
                                    <w:numPr>
                                      <w:ilvl w:val="0"/>
                                      <w:numId w:val="7"/>
                                    </w:numPr>
                                  </w:pPr>
                                  <w:r>
                                    <w:t>Se encargo de toda la parte grafica de la escena del combate.</w:t>
                                  </w:r>
                                </w:p>
                                <w:p w14:paraId="429553D3" w14:textId="331C6589" w:rsidR="00F11AC1" w:rsidRDefault="00F11AC1" w:rsidP="00626D4A">
                                  <w:pPr>
                                    <w:pStyle w:val="ListParagraph"/>
                                    <w:numPr>
                                      <w:ilvl w:val="0"/>
                                      <w:numId w:val="7"/>
                                    </w:numPr>
                                  </w:pPr>
                                  <w:r>
                                    <w:t>Avanzó un poco en la lógica de combate</w:t>
                                  </w:r>
                                </w:p>
                                <w:p w14:paraId="1FAFA68E" w14:textId="59E56437" w:rsidR="00B45DAE" w:rsidRPr="00BE0C94" w:rsidRDefault="00B45DAE">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A6286" id="_x0000_t202" coordsize="21600,21600" o:spt="202" path="m,l,21600r21600,l21600,xe">
                      <v:stroke joinstyle="miter"/>
                      <v:path gradientshapeok="t" o:connecttype="rect"/>
                    </v:shapetype>
                    <v:shape id="Cuadro de texto 7" o:spid="_x0000_s1026" type="#_x0000_t202" style="position:absolute;margin-left:-3.6pt;margin-top:14.05pt;width:546.3pt;height:10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" filled="f" stroked="f" strokeweight=".5pt">
                      <v:textbo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ListParagraph"/>
                              <w:numPr>
                                <w:ilvl w:val="0"/>
                                <w:numId w:val="7"/>
                              </w:numPr>
                            </w:pPr>
                            <w:r>
                              <w:t>Ayudo en la creación del UML</w:t>
                            </w:r>
                          </w:p>
                          <w:p w14:paraId="2AADB084" w14:textId="74271819" w:rsidR="00626D4A" w:rsidRDefault="00626D4A" w:rsidP="00626D4A">
                            <w:pPr>
                              <w:pStyle w:val="ListParagraph"/>
                              <w:numPr>
                                <w:ilvl w:val="0"/>
                                <w:numId w:val="7"/>
                              </w:numPr>
                            </w:pPr>
                            <w:r>
                              <w:t xml:space="preserve">Creo la base del </w:t>
                            </w:r>
                            <w:proofErr w:type="gramStart"/>
                            <w:r w:rsidR="00F11AC1">
                              <w:t>proyecto(</w:t>
                            </w:r>
                            <w:proofErr w:type="gramEnd"/>
                            <w:r w:rsidR="00F11AC1">
                              <w:t>ventana</w:t>
                            </w:r>
                            <w:r>
                              <w:t xml:space="preserve">, animaciones, movimiento, físicas, </w:t>
                            </w:r>
                            <w:proofErr w:type="spellStart"/>
                            <w:r>
                              <w:t>carque</w:t>
                            </w:r>
                            <w:proofErr w:type="spellEnd"/>
                            <w:r>
                              <w:t xml:space="preserve"> de </w:t>
                            </w:r>
                            <w:proofErr w:type="spellStart"/>
                            <w:r>
                              <w:t>sprites</w:t>
                            </w:r>
                            <w:proofErr w:type="spellEnd"/>
                            <w:r w:rsidR="00F11AC1">
                              <w:t xml:space="preserve"> y texturas</w:t>
                            </w:r>
                            <w:r>
                              <w:t>, manejo de ciclos, y renderizado)</w:t>
                            </w:r>
                          </w:p>
                          <w:p w14:paraId="5C1C5E82" w14:textId="69E1FCF2" w:rsidR="00F11AC1" w:rsidRDefault="00F11AC1" w:rsidP="00626D4A">
                            <w:pPr>
                              <w:pStyle w:val="ListParagraph"/>
                              <w:numPr>
                                <w:ilvl w:val="0"/>
                                <w:numId w:val="7"/>
                              </w:numPr>
                            </w:pPr>
                            <w:r>
                              <w:t>Optimizo movimiento del jugador, y manejo de sprites.</w:t>
                            </w:r>
                          </w:p>
                          <w:p w14:paraId="1DB1BCB6" w14:textId="0FDD9477" w:rsidR="00F11AC1" w:rsidRDefault="00F11AC1" w:rsidP="00626D4A">
                            <w:pPr>
                              <w:pStyle w:val="ListParagraph"/>
                              <w:numPr>
                                <w:ilvl w:val="0"/>
                                <w:numId w:val="7"/>
                              </w:numPr>
                            </w:pPr>
                            <w:r>
                              <w:t>Se encargo de toda la parte grafica de la escena del combate.</w:t>
                            </w:r>
                          </w:p>
                          <w:p w14:paraId="429553D3" w14:textId="331C6589" w:rsidR="00F11AC1" w:rsidRDefault="00F11AC1" w:rsidP="00626D4A">
                            <w:pPr>
                              <w:pStyle w:val="ListParagraph"/>
                              <w:numPr>
                                <w:ilvl w:val="0"/>
                                <w:numId w:val="7"/>
                              </w:numPr>
                            </w:pPr>
                            <w:r>
                              <w:t>Avanzó un poco en la lógica de combate</w:t>
                            </w:r>
                          </w:p>
                          <w:p w14:paraId="1FAFA68E" w14:textId="59E56437" w:rsidR="00B45DAE" w:rsidRPr="00BE0C94" w:rsidRDefault="00B45DAE">
                            <w:pPr>
                              <w:rPr>
                                <w:lang w:val="es-MX"/>
                              </w:rPr>
                            </w:pPr>
                          </w:p>
                        </w:txbxContent>
                      </v:textbox>
                    </v:shape>
                  </w:pict>
                </mc:Fallback>
              </mc:AlternateContent>
            </w:r>
          </w:p>
          <w:p w14:paraId="1AC93267" w14:textId="17BF08EA" w:rsidR="00BE0C94" w:rsidRDefault="00BE0C94" w:rsidP="00BE6ACF"/>
          <w:p w14:paraId="04DC5642" w14:textId="702F455C" w:rsidR="00BE0C94" w:rsidRDefault="00BE0C94" w:rsidP="00BE6ACF"/>
          <w:p w14:paraId="432EFB30" w14:textId="77777777" w:rsidR="00BE0C94" w:rsidRPr="005A2BD0" w:rsidRDefault="00BE0C94" w:rsidP="00BE6ACF"/>
          <w:p w14:paraId="1305B5A5" w14:textId="1306A6FF" w:rsidR="005A2BD0" w:rsidRDefault="005A2BD0" w:rsidP="00BE6ACF">
            <w:pPr>
              <w:rPr>
                <w:b/>
                <w:bCs/>
              </w:rPr>
            </w:pPr>
          </w:p>
          <w:p w14:paraId="01413139" w14:textId="77777777" w:rsidR="00BE0C94" w:rsidRPr="005A2BD0" w:rsidRDefault="00BE0C94" w:rsidP="00BE6ACF">
            <w:pPr>
              <w:rPr>
                <w:b/>
                <w:bCs/>
              </w:rPr>
            </w:pPr>
          </w:p>
          <w:p w14:paraId="4C1B6D63" w14:textId="77777777" w:rsidR="005A2BD0" w:rsidRDefault="005A2BD0" w:rsidP="00BE6ACF"/>
          <w:p w14:paraId="30B12874" w14:textId="77777777" w:rsidR="005A2BD0" w:rsidRDefault="005A2BD0" w:rsidP="00BE6ACF"/>
          <w:p w14:paraId="4F036C31" w14:textId="77777777" w:rsidR="005A2BD0" w:rsidRDefault="005A2BD0" w:rsidP="00BE6ACF"/>
          <w:p w14:paraId="169FCD92" w14:textId="77777777" w:rsidR="005A2BD0" w:rsidRDefault="005A2BD0" w:rsidP="00BE6ACF"/>
          <w:p w14:paraId="3699D24E" w14:textId="515A774E" w:rsidR="005A2BD0" w:rsidRPr="005676F5" w:rsidRDefault="005A2BD0" w:rsidP="00BE6ACF"/>
        </w:tc>
      </w:tr>
      <w:tr w:rsidR="00825C42" w:rsidRPr="005676F5" w14:paraId="3D8F4A0B" w14:textId="77777777" w:rsidTr="00B141A2">
        <w:trPr>
          <w:trHeight w:val="3220"/>
        </w:trPr>
        <w:tc>
          <w:tcPr>
            <w:tcW w:w="11202" w:type="dxa"/>
            <w:tcBorders>
              <w:bottom w:val="single" w:sz="18" w:space="0" w:color="FEDE00" w:themeColor="accent2"/>
            </w:tcBorders>
            <w:shd w:val="clear" w:color="auto" w:fill="auto"/>
            <w:vAlign w:val="bottom"/>
          </w:tcPr>
          <w:p w14:paraId="25580A49" w14:textId="0CD19F91" w:rsidR="00825C42" w:rsidRPr="005676F5" w:rsidRDefault="005A2BD0" w:rsidP="001960E4">
            <w:pPr>
              <w:pStyle w:val="Heading1"/>
              <w:outlineLvl w:val="0"/>
            </w:pPr>
            <w:r>
              <w:t>NOTAS</w:t>
            </w:r>
          </w:p>
        </w:tc>
      </w:tr>
      <w:tr w:rsidR="00825C42" w:rsidRPr="005676F5" w14:paraId="691B1B2F" w14:textId="77777777" w:rsidTr="00F11AC1">
        <w:trPr>
          <w:trHeight w:hRule="exact" w:val="2177"/>
        </w:trPr>
        <w:tc>
          <w:tcPr>
            <w:tcW w:w="11202" w:type="dxa"/>
            <w:tcBorders>
              <w:top w:val="single" w:sz="18" w:space="0" w:color="FEDE00" w:themeColor="accent2"/>
            </w:tcBorders>
            <w:shd w:val="clear" w:color="auto" w:fill="auto"/>
            <w:vAlign w:val="center"/>
          </w:tcPr>
          <w:p w14:paraId="367FC948" w14:textId="0C64FE07" w:rsidR="00825C42" w:rsidRDefault="00BD701B" w:rsidP="00BE6ACF">
            <w:pPr>
              <w:rPr>
                <w:b/>
                <w:bCs/>
                <w:sz w:val="32"/>
                <w:szCs w:val="32"/>
              </w:rPr>
            </w:pPr>
            <w:r w:rsidRPr="006D6188">
              <w:rPr>
                <w:b/>
                <w:bCs/>
                <w:sz w:val="32"/>
                <w:szCs w:val="32"/>
              </w:rPr>
              <w:t xml:space="preserve">Individual: </w:t>
            </w:r>
            <w:r w:rsidR="00F840CF">
              <w:rPr>
                <w:b/>
                <w:bCs/>
                <w:sz w:val="32"/>
                <w:szCs w:val="32"/>
              </w:rPr>
              <w:t>4.5</w:t>
            </w:r>
          </w:p>
          <w:p w14:paraId="66C72598" w14:textId="547F7394" w:rsidR="00511726" w:rsidRPr="005676F5" w:rsidRDefault="00511726" w:rsidP="00511726"/>
          <w:p w14:paraId="3D185253" w14:textId="37742A98" w:rsidR="006D6188" w:rsidRPr="005676F5" w:rsidRDefault="006D6188" w:rsidP="00BE6ACF"/>
        </w:tc>
      </w:tr>
    </w:tbl>
    <w:p w14:paraId="4FEEBC88" w14:textId="61AB4643" w:rsidR="008E3A9C" w:rsidRDefault="006B54E0">
      <w:r>
        <w:rPr>
          <w:noProof/>
        </w:rPr>
        <mc:AlternateContent>
          <mc:Choice Requires="wps">
            <w:drawing>
              <wp:anchor distT="0" distB="0" distL="114300" distR="114300" simplePos="0" relativeHeight="251659264" behindDoc="0" locked="0" layoutInCell="1" allowOverlap="1" wp14:anchorId="18BDA1BD" wp14:editId="232E8888">
                <wp:simplePos x="0" y="0"/>
                <wp:positionH relativeFrom="margin">
                  <wp:align>left</wp:align>
                </wp:positionH>
                <wp:positionV relativeFrom="paragraph">
                  <wp:posOffset>-7211694</wp:posOffset>
                </wp:positionV>
                <wp:extent cx="6858000" cy="20955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858000" cy="2095500"/>
                        </a:xfrm>
                        <a:prstGeom prst="rect">
                          <a:avLst/>
                        </a:prstGeom>
                        <a:noFill/>
                        <a:ln w="6350">
                          <a:noFill/>
                        </a:ln>
                      </wps:spPr>
                      <wps:txbx>
                        <w:txbxContent>
                          <w:p w14:paraId="1CEE570F" w14:textId="6E57EE1D" w:rsidR="00626D4A" w:rsidRPr="00647535" w:rsidRDefault="006B54E0">
                            <w:pPr>
                              <w:rPr>
                                <w:lang w:val="es-MX"/>
                              </w:rPr>
                            </w:pPr>
                            <w:r>
                              <w:rPr>
                                <w:lang w:val="es-MX"/>
                              </w:rPr>
                              <w:t xml:space="preserve">No me gusto para nada el tiempo que se nos dejo para realizar este trabajo, puesto que hay que tener en cuenta el tiempo que toma aprender una librería o lenguaje nuevo, acostumbrarse, aprender miles de cosas nuevas como colisión, cargado de mapas, animación, etc. Y si, se que la interfaz grafica no era obligatoria, pero se podía leer </w:t>
                            </w:r>
                            <w:proofErr w:type="spellStart"/>
                            <w:r>
                              <w:rPr>
                                <w:lang w:val="es-MX"/>
                              </w:rPr>
                              <w:t>entredientes</w:t>
                            </w:r>
                            <w:proofErr w:type="spellEnd"/>
                            <w:r>
                              <w:rPr>
                                <w:lang w:val="es-MX"/>
                              </w:rPr>
                              <w:t xml:space="preserve"> que sin interfaz grafica el proyecto no iba a quedar tan bien, se podía sentir esa presión invisible de que tocaba hacerle una buena interfaz </w:t>
                            </w:r>
                            <w:proofErr w:type="spellStart"/>
                            <w:r>
                              <w:rPr>
                                <w:lang w:val="es-MX"/>
                              </w:rPr>
                              <w:t>grafica</w:t>
                            </w:r>
                            <w:proofErr w:type="spellEnd"/>
                            <w:r>
                              <w:rPr>
                                <w:lang w:val="es-MX"/>
                              </w:rPr>
                              <w:t xml:space="preserve">. Porque puedo jurar que no deje de trabajar en el proyecto ni un día, estuve todo el tiempo en esto, muchos días sin dormir, reflexionando sobre mi vida, cayendo en desesperación, angustia, ansiedad, todo, hasta el punto de que mi mama lo noto y me </w:t>
                            </w:r>
                            <w:proofErr w:type="spellStart"/>
                            <w:r>
                              <w:rPr>
                                <w:lang w:val="es-MX"/>
                              </w:rPr>
                              <w:t>esta</w:t>
                            </w:r>
                            <w:proofErr w:type="spellEnd"/>
                            <w:r>
                              <w:rPr>
                                <w:lang w:val="es-MX"/>
                              </w:rPr>
                              <w:t xml:space="preserve"> buscando ayuda psicológica porque mis facetas mas feas salieron en lo que trabaje en este proyecto, entonces no le deseo estas sensaciones a nadie en el mundo, así que por esto me gustaría hacer la recomendación, de que la próxima vez que vaya a dejar este tipo de trabajos tenga mas en cuenta los factores, el tiempo especialmente, porque si hubiéramos tenido 1 mes seguramente hubiéramos podido entregar un juego </w:t>
                            </w:r>
                            <w:proofErr w:type="spellStart"/>
                            <w:r>
                              <w:rPr>
                                <w:lang w:val="es-MX"/>
                              </w:rPr>
                              <w:t>mas</w:t>
                            </w:r>
                            <w:proofErr w:type="spellEnd"/>
                            <w:r>
                              <w:rPr>
                                <w:lang w:val="es-MX"/>
                              </w:rPr>
                              <w:t xml:space="preserve"> completo y totalmente funcional, tampoco el nuevo </w:t>
                            </w:r>
                            <w:proofErr w:type="spellStart"/>
                            <w:r>
                              <w:rPr>
                                <w:lang w:val="es-MX"/>
                              </w:rPr>
                              <w:t>Call</w:t>
                            </w:r>
                            <w:proofErr w:type="spellEnd"/>
                            <w:r>
                              <w:rPr>
                                <w:lang w:val="es-MX"/>
                              </w:rPr>
                              <w:t xml:space="preserve"> </w:t>
                            </w:r>
                            <w:proofErr w:type="spellStart"/>
                            <w:r>
                              <w:rPr>
                                <w:lang w:val="es-MX"/>
                              </w:rPr>
                              <w:t>of</w:t>
                            </w:r>
                            <w:proofErr w:type="spellEnd"/>
                            <w:r>
                              <w:rPr>
                                <w:lang w:val="es-MX"/>
                              </w:rPr>
                              <w:t xml:space="preserve"> </w:t>
                            </w:r>
                            <w:proofErr w:type="spellStart"/>
                            <w:r>
                              <w:rPr>
                                <w:lang w:val="es-MX"/>
                              </w:rPr>
                              <w:t>Duty</w:t>
                            </w:r>
                            <w:proofErr w:type="spellEnd"/>
                            <w:r>
                              <w:rPr>
                                <w:lang w:val="es-MX"/>
                              </w:rPr>
                              <w:t>, pero si algo bastante decente y con la menor cantidad de bugs. Y hago esta recomendación también porque se que uno de sus propósitos es ir mejorando sus cursos, entonces espero esto ayude.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DA1BD" id="Cuadro de texto 8" o:spid="_x0000_s1027" type="#_x0000_t202" style="position:absolute;margin-left:0;margin-top:-567.85pt;width:540pt;height:1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" filled="f" stroked="f" strokeweight=".5pt">
                <v:textbox>
                  <w:txbxContent>
                    <w:p w14:paraId="1CEE570F" w14:textId="6E57EE1D" w:rsidR="00626D4A" w:rsidRPr="00647535" w:rsidRDefault="006B54E0">
                      <w:pPr>
                        <w:rPr>
                          <w:lang w:val="es-MX"/>
                        </w:rPr>
                      </w:pPr>
                      <w:r>
                        <w:rPr>
                          <w:lang w:val="es-MX"/>
                        </w:rPr>
                        <w:t xml:space="preserve">No me gusto para nada el tiempo que se nos dejo para realizar este trabajo, puesto que hay que tener en cuenta el tiempo que toma aprender una librería o lenguaje nuevo, acostumbrarse, aprender miles de cosas nuevas como colisión, cargado de mapas, animación, etc. Y si, se que la interfaz grafica no era obligatoria, pero se podía leer </w:t>
                      </w:r>
                      <w:proofErr w:type="spellStart"/>
                      <w:r>
                        <w:rPr>
                          <w:lang w:val="es-MX"/>
                        </w:rPr>
                        <w:t>entredientes</w:t>
                      </w:r>
                      <w:proofErr w:type="spellEnd"/>
                      <w:r>
                        <w:rPr>
                          <w:lang w:val="es-MX"/>
                        </w:rPr>
                        <w:t xml:space="preserve"> que sin interfaz grafica el proyecto no iba a quedar tan bien, se podía sentir esa presión invisible de que tocaba hacerle una buena interfaz </w:t>
                      </w:r>
                      <w:proofErr w:type="spellStart"/>
                      <w:r>
                        <w:rPr>
                          <w:lang w:val="es-MX"/>
                        </w:rPr>
                        <w:t>grafica</w:t>
                      </w:r>
                      <w:proofErr w:type="spellEnd"/>
                      <w:r>
                        <w:rPr>
                          <w:lang w:val="es-MX"/>
                        </w:rPr>
                        <w:t xml:space="preserve">. Porque puedo jurar que no deje de trabajar en el proyecto ni un día, estuve todo el tiempo en esto, muchos días sin dormir, reflexionando sobre mi vida, cayendo en desesperación, angustia, ansiedad, todo, hasta el punto de que mi mama lo noto y me </w:t>
                      </w:r>
                      <w:proofErr w:type="spellStart"/>
                      <w:r>
                        <w:rPr>
                          <w:lang w:val="es-MX"/>
                        </w:rPr>
                        <w:t>esta</w:t>
                      </w:r>
                      <w:proofErr w:type="spellEnd"/>
                      <w:r>
                        <w:rPr>
                          <w:lang w:val="es-MX"/>
                        </w:rPr>
                        <w:t xml:space="preserve"> buscando ayuda psicológica porque mis facetas mas feas salieron en lo que trabaje en este proyecto, entonces no le deseo estas sensaciones a nadie en el mundo, así que por esto me gustaría hacer la recomendación, de que la próxima vez que vaya a dejar este tipo de trabajos tenga mas en cuenta los factores, el tiempo especialmente, porque si hubiéramos tenido 1 mes seguramente hubiéramos podido entregar un juego </w:t>
                      </w:r>
                      <w:proofErr w:type="spellStart"/>
                      <w:r>
                        <w:rPr>
                          <w:lang w:val="es-MX"/>
                        </w:rPr>
                        <w:t>mas</w:t>
                      </w:r>
                      <w:proofErr w:type="spellEnd"/>
                      <w:r>
                        <w:rPr>
                          <w:lang w:val="es-MX"/>
                        </w:rPr>
                        <w:t xml:space="preserve"> completo y totalmente funcional, tampoco el nuevo </w:t>
                      </w:r>
                      <w:proofErr w:type="spellStart"/>
                      <w:r>
                        <w:rPr>
                          <w:lang w:val="es-MX"/>
                        </w:rPr>
                        <w:t>Call</w:t>
                      </w:r>
                      <w:proofErr w:type="spellEnd"/>
                      <w:r>
                        <w:rPr>
                          <w:lang w:val="es-MX"/>
                        </w:rPr>
                        <w:t xml:space="preserve"> </w:t>
                      </w:r>
                      <w:proofErr w:type="spellStart"/>
                      <w:r>
                        <w:rPr>
                          <w:lang w:val="es-MX"/>
                        </w:rPr>
                        <w:t>of</w:t>
                      </w:r>
                      <w:proofErr w:type="spellEnd"/>
                      <w:r>
                        <w:rPr>
                          <w:lang w:val="es-MX"/>
                        </w:rPr>
                        <w:t xml:space="preserve"> </w:t>
                      </w:r>
                      <w:proofErr w:type="spellStart"/>
                      <w:r>
                        <w:rPr>
                          <w:lang w:val="es-MX"/>
                        </w:rPr>
                        <w:t>Duty</w:t>
                      </w:r>
                      <w:proofErr w:type="spellEnd"/>
                      <w:r>
                        <w:rPr>
                          <w:lang w:val="es-MX"/>
                        </w:rPr>
                        <w:t>, pero si algo bastante decente y con la menor cantidad de bugs. Y hago esta recomendación también porque se que uno de sus propósitos es ir mejorando sus cursos, entonces espero esto ayude.</w:t>
                      </w:r>
                    </w:p>
                  </w:txbxContent>
                </v:textbox>
                <w10:wrap anchorx="margin"/>
              </v:shape>
            </w:pict>
          </mc:Fallback>
        </mc:AlternateContent>
      </w:r>
    </w:p>
    <w:p w14:paraId="57AEDEE9" w14:textId="50ED0FA1" w:rsidR="005A2BD0" w:rsidRDefault="005A2BD0">
      <w:r>
        <w:rPr>
          <w:noProof/>
        </w:rPr>
        <w:drawing>
          <wp:anchor distT="0" distB="0" distL="114300" distR="114300" simplePos="0" relativeHeight="251656192" behindDoc="0" locked="0" layoutInCell="1" allowOverlap="1" wp14:anchorId="5F2647BB" wp14:editId="7F750E0D">
            <wp:simplePos x="0" y="0"/>
            <wp:positionH relativeFrom="column">
              <wp:posOffset>437515</wp:posOffset>
            </wp:positionH>
            <wp:positionV relativeFrom="paragraph">
              <wp:posOffset>163830</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5" name="Imagen 5"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11625" w14:textId="56E2ABFE" w:rsidR="005A2BD0" w:rsidRPr="005676F5" w:rsidRDefault="005A2BD0">
      <w:r>
        <w:rPr>
          <w:noProof/>
        </w:rPr>
        <w:drawing>
          <wp:inline distT="0" distB="0" distL="0" distR="0" wp14:anchorId="06F208DB" wp14:editId="6B2478B9">
            <wp:extent cx="2220686" cy="942991"/>
            <wp:effectExtent l="0" t="0" r="0" b="0"/>
            <wp:docPr id="3" name="Imagen 3" descr="Pontificia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763" cy="956612"/>
                    </a:xfrm>
                    <a:prstGeom prst="rect">
                      <a:avLst/>
                    </a:prstGeom>
                    <a:noFill/>
                    <a:ln>
                      <a:noFill/>
                    </a:ln>
                  </pic:spPr>
                </pic:pic>
              </a:graphicData>
            </a:graphic>
          </wp:inline>
        </w:drawing>
      </w:r>
    </w:p>
    <w:sectPr w:rsidR="005A2BD0" w:rsidRPr="005676F5" w:rsidSect="00325368">
      <w:headerReference w:type="even" r:id="rId10"/>
      <w:headerReference w:type="default" r:id="rId11"/>
      <w:footerReference w:type="even" r:id="rId12"/>
      <w:footerReference w:type="default" r:id="rId13"/>
      <w:headerReference w:type="first" r:id="rId14"/>
      <w:footerReference w:type="first" r:id="rId15"/>
      <w:pgSz w:w="11906" w:h="16838" w:code="9"/>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E7D30" w14:textId="77777777" w:rsidR="005D3BBD" w:rsidRDefault="005D3BBD" w:rsidP="00E02929">
      <w:pPr>
        <w:spacing w:after="0"/>
      </w:pPr>
      <w:r>
        <w:separator/>
      </w:r>
    </w:p>
    <w:p w14:paraId="76154704" w14:textId="77777777" w:rsidR="005D3BBD" w:rsidRDefault="005D3BBD"/>
  </w:endnote>
  <w:endnote w:type="continuationSeparator" w:id="0">
    <w:p w14:paraId="595C6DCF" w14:textId="77777777" w:rsidR="005D3BBD" w:rsidRDefault="005D3BBD" w:rsidP="00E02929">
      <w:pPr>
        <w:spacing w:after="0"/>
      </w:pPr>
      <w:r>
        <w:continuationSeparator/>
      </w:r>
    </w:p>
    <w:p w14:paraId="49ED7E42" w14:textId="77777777" w:rsidR="005D3BBD" w:rsidRDefault="005D3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TKaiti">
    <w:altName w:val="华文楷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F0D7" w14:textId="77777777" w:rsidR="001D2D76" w:rsidRDefault="001D2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2396" w14:textId="77777777" w:rsidR="00813E52" w:rsidRDefault="00813E52">
    <w:pPr>
      <w:pStyle w:val="Footer"/>
    </w:pPr>
    <w:r>
      <w:rPr>
        <w:lang w:bidi="es-ES"/>
      </w:rPr>
      <w:t xml:space="preserve">Página </w:t>
    </w:r>
    <w:sdt>
      <w:sdtPr>
        <w:id w:val="14893024"/>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sidR="00B90FED">
          <w:rPr>
            <w:noProof/>
            <w:lang w:bidi="es-ES"/>
          </w:rPr>
          <w:t>2</w:t>
        </w:r>
        <w:r>
          <w:rPr>
            <w:noProof/>
            <w:lang w:bidi="es-ES"/>
          </w:rPr>
          <w:fldChar w:fldCharType="end"/>
        </w:r>
      </w:sdtContent>
    </w:sdt>
  </w:p>
  <w:p w14:paraId="3764F933"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2ACC" w14:textId="77777777" w:rsidR="001D2D76" w:rsidRDefault="001D2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5AB1" w14:textId="77777777" w:rsidR="005D3BBD" w:rsidRDefault="005D3BBD" w:rsidP="00E02929">
      <w:pPr>
        <w:spacing w:after="0"/>
      </w:pPr>
      <w:r>
        <w:separator/>
      </w:r>
    </w:p>
    <w:p w14:paraId="5346EFD2" w14:textId="77777777" w:rsidR="005D3BBD" w:rsidRDefault="005D3BBD"/>
  </w:footnote>
  <w:footnote w:type="continuationSeparator" w:id="0">
    <w:p w14:paraId="23E8ED38" w14:textId="77777777" w:rsidR="005D3BBD" w:rsidRDefault="005D3BBD" w:rsidP="00E02929">
      <w:pPr>
        <w:spacing w:after="0"/>
      </w:pPr>
      <w:r>
        <w:continuationSeparator/>
      </w:r>
    </w:p>
    <w:p w14:paraId="39E13970" w14:textId="77777777" w:rsidR="005D3BBD" w:rsidRDefault="005D3B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C1E2" w14:textId="77777777" w:rsidR="001D2D76" w:rsidRDefault="001D2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98FC" w14:textId="77777777" w:rsidR="001D2D76" w:rsidRDefault="001D2D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1A12" w14:textId="77777777" w:rsidR="001D2D76" w:rsidRDefault="001D2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6546B8A"/>
    <w:multiLevelType w:val="hybridMultilevel"/>
    <w:tmpl w:val="2366738A"/>
    <w:lvl w:ilvl="0" w:tplc="972882EC">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B81805"/>
    <w:multiLevelType w:val="hybridMultilevel"/>
    <w:tmpl w:val="F0EC15D4"/>
    <w:lvl w:ilvl="0" w:tplc="D80869D0">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5325C0D"/>
    <w:multiLevelType w:val="hybridMultilevel"/>
    <w:tmpl w:val="FF6A1DD4"/>
    <w:lvl w:ilvl="0" w:tplc="33FA4DFA">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8D"/>
    <w:rsid w:val="00002E34"/>
    <w:rsid w:val="00016CE9"/>
    <w:rsid w:val="000260A9"/>
    <w:rsid w:val="00086056"/>
    <w:rsid w:val="000B5DCE"/>
    <w:rsid w:val="000B7024"/>
    <w:rsid w:val="000C215D"/>
    <w:rsid w:val="000C321B"/>
    <w:rsid w:val="000C454E"/>
    <w:rsid w:val="000D1E68"/>
    <w:rsid w:val="00125F3A"/>
    <w:rsid w:val="0013652A"/>
    <w:rsid w:val="00145D68"/>
    <w:rsid w:val="00166CFC"/>
    <w:rsid w:val="00176761"/>
    <w:rsid w:val="001960E4"/>
    <w:rsid w:val="001A58E9"/>
    <w:rsid w:val="001B0C6F"/>
    <w:rsid w:val="001D2D76"/>
    <w:rsid w:val="001F31F6"/>
    <w:rsid w:val="0020390E"/>
    <w:rsid w:val="00240B38"/>
    <w:rsid w:val="00251688"/>
    <w:rsid w:val="002517EA"/>
    <w:rsid w:val="002566FB"/>
    <w:rsid w:val="00271ED8"/>
    <w:rsid w:val="00274D9E"/>
    <w:rsid w:val="00276401"/>
    <w:rsid w:val="0027788D"/>
    <w:rsid w:val="00290F0F"/>
    <w:rsid w:val="00292EF3"/>
    <w:rsid w:val="0029418F"/>
    <w:rsid w:val="002E5150"/>
    <w:rsid w:val="003120E0"/>
    <w:rsid w:val="00321270"/>
    <w:rsid w:val="00321F35"/>
    <w:rsid w:val="00325368"/>
    <w:rsid w:val="0033460E"/>
    <w:rsid w:val="00356BB9"/>
    <w:rsid w:val="0038652D"/>
    <w:rsid w:val="00386800"/>
    <w:rsid w:val="00392E08"/>
    <w:rsid w:val="00393D6F"/>
    <w:rsid w:val="003C1FC0"/>
    <w:rsid w:val="003C3319"/>
    <w:rsid w:val="003C46A7"/>
    <w:rsid w:val="003C78CB"/>
    <w:rsid w:val="003D17A3"/>
    <w:rsid w:val="003D6565"/>
    <w:rsid w:val="003F2A78"/>
    <w:rsid w:val="003F6801"/>
    <w:rsid w:val="004257E0"/>
    <w:rsid w:val="0044378E"/>
    <w:rsid w:val="004502DA"/>
    <w:rsid w:val="004537C5"/>
    <w:rsid w:val="00465B79"/>
    <w:rsid w:val="00494CA6"/>
    <w:rsid w:val="00495301"/>
    <w:rsid w:val="004A1B3E"/>
    <w:rsid w:val="004A234F"/>
    <w:rsid w:val="004B6261"/>
    <w:rsid w:val="004D30AD"/>
    <w:rsid w:val="00504074"/>
    <w:rsid w:val="00511726"/>
    <w:rsid w:val="005235FF"/>
    <w:rsid w:val="00527C72"/>
    <w:rsid w:val="00554FFA"/>
    <w:rsid w:val="005676F5"/>
    <w:rsid w:val="00581AD2"/>
    <w:rsid w:val="005848AD"/>
    <w:rsid w:val="00587673"/>
    <w:rsid w:val="00587DBA"/>
    <w:rsid w:val="005A2BD0"/>
    <w:rsid w:val="005A2C96"/>
    <w:rsid w:val="005A49E4"/>
    <w:rsid w:val="005C4039"/>
    <w:rsid w:val="005D3BBD"/>
    <w:rsid w:val="005F41DB"/>
    <w:rsid w:val="005F4C34"/>
    <w:rsid w:val="005F61B2"/>
    <w:rsid w:val="00605109"/>
    <w:rsid w:val="00605F1B"/>
    <w:rsid w:val="00607D89"/>
    <w:rsid w:val="00610040"/>
    <w:rsid w:val="00626D4A"/>
    <w:rsid w:val="00631F6B"/>
    <w:rsid w:val="0063530D"/>
    <w:rsid w:val="00647535"/>
    <w:rsid w:val="00667735"/>
    <w:rsid w:val="00675C41"/>
    <w:rsid w:val="006B54E0"/>
    <w:rsid w:val="006B7FF7"/>
    <w:rsid w:val="006C0630"/>
    <w:rsid w:val="006C14BB"/>
    <w:rsid w:val="006D198E"/>
    <w:rsid w:val="006D6188"/>
    <w:rsid w:val="006D7E96"/>
    <w:rsid w:val="006E1492"/>
    <w:rsid w:val="006E2C4A"/>
    <w:rsid w:val="00717354"/>
    <w:rsid w:val="007179F8"/>
    <w:rsid w:val="00723158"/>
    <w:rsid w:val="007360FE"/>
    <w:rsid w:val="007455C5"/>
    <w:rsid w:val="00781081"/>
    <w:rsid w:val="00785B50"/>
    <w:rsid w:val="00791ED5"/>
    <w:rsid w:val="00794F82"/>
    <w:rsid w:val="00795BC4"/>
    <w:rsid w:val="007A565D"/>
    <w:rsid w:val="007B57C2"/>
    <w:rsid w:val="008105F2"/>
    <w:rsid w:val="00813E52"/>
    <w:rsid w:val="0081578A"/>
    <w:rsid w:val="00825C42"/>
    <w:rsid w:val="008411EF"/>
    <w:rsid w:val="00844A26"/>
    <w:rsid w:val="008645A7"/>
    <w:rsid w:val="00872777"/>
    <w:rsid w:val="008A2200"/>
    <w:rsid w:val="008E3A9C"/>
    <w:rsid w:val="008E448C"/>
    <w:rsid w:val="00904B6E"/>
    <w:rsid w:val="00913758"/>
    <w:rsid w:val="00917E89"/>
    <w:rsid w:val="00923E5C"/>
    <w:rsid w:val="00930762"/>
    <w:rsid w:val="0093672F"/>
    <w:rsid w:val="00974E1C"/>
    <w:rsid w:val="00983FF5"/>
    <w:rsid w:val="00997699"/>
    <w:rsid w:val="009C3F23"/>
    <w:rsid w:val="009E2A11"/>
    <w:rsid w:val="009F7E3B"/>
    <w:rsid w:val="00A01BF8"/>
    <w:rsid w:val="00A14DE6"/>
    <w:rsid w:val="00A1749D"/>
    <w:rsid w:val="00A22F77"/>
    <w:rsid w:val="00A269E5"/>
    <w:rsid w:val="00A36711"/>
    <w:rsid w:val="00A40770"/>
    <w:rsid w:val="00A45804"/>
    <w:rsid w:val="00A60984"/>
    <w:rsid w:val="00A653DA"/>
    <w:rsid w:val="00A76299"/>
    <w:rsid w:val="00A87814"/>
    <w:rsid w:val="00AA224B"/>
    <w:rsid w:val="00AB2FD7"/>
    <w:rsid w:val="00AB739B"/>
    <w:rsid w:val="00AF1675"/>
    <w:rsid w:val="00B00785"/>
    <w:rsid w:val="00B141A2"/>
    <w:rsid w:val="00B41BE0"/>
    <w:rsid w:val="00B42B3B"/>
    <w:rsid w:val="00B45802"/>
    <w:rsid w:val="00B45DAE"/>
    <w:rsid w:val="00B83AB0"/>
    <w:rsid w:val="00B90FED"/>
    <w:rsid w:val="00BA0F5B"/>
    <w:rsid w:val="00BB4CB0"/>
    <w:rsid w:val="00BD701B"/>
    <w:rsid w:val="00BE05B1"/>
    <w:rsid w:val="00BE0C94"/>
    <w:rsid w:val="00BE27E9"/>
    <w:rsid w:val="00BE36A4"/>
    <w:rsid w:val="00C12475"/>
    <w:rsid w:val="00C14528"/>
    <w:rsid w:val="00C1773B"/>
    <w:rsid w:val="00C551F8"/>
    <w:rsid w:val="00C73764"/>
    <w:rsid w:val="00C843AF"/>
    <w:rsid w:val="00CA06F1"/>
    <w:rsid w:val="00CA3293"/>
    <w:rsid w:val="00CA4D00"/>
    <w:rsid w:val="00CA5660"/>
    <w:rsid w:val="00CB4B76"/>
    <w:rsid w:val="00CB789E"/>
    <w:rsid w:val="00CC0778"/>
    <w:rsid w:val="00CC68BD"/>
    <w:rsid w:val="00CC68D1"/>
    <w:rsid w:val="00CF664A"/>
    <w:rsid w:val="00D05E23"/>
    <w:rsid w:val="00D11BC5"/>
    <w:rsid w:val="00D9659E"/>
    <w:rsid w:val="00DA2599"/>
    <w:rsid w:val="00DA3872"/>
    <w:rsid w:val="00DA686B"/>
    <w:rsid w:val="00DB6653"/>
    <w:rsid w:val="00DC0B39"/>
    <w:rsid w:val="00DE1834"/>
    <w:rsid w:val="00DF3922"/>
    <w:rsid w:val="00DF625C"/>
    <w:rsid w:val="00E02929"/>
    <w:rsid w:val="00E06FC8"/>
    <w:rsid w:val="00E078E5"/>
    <w:rsid w:val="00E12C6E"/>
    <w:rsid w:val="00E16F2B"/>
    <w:rsid w:val="00E219DC"/>
    <w:rsid w:val="00E3070C"/>
    <w:rsid w:val="00E30731"/>
    <w:rsid w:val="00E423BC"/>
    <w:rsid w:val="00E443B7"/>
    <w:rsid w:val="00E62C63"/>
    <w:rsid w:val="00E64456"/>
    <w:rsid w:val="00E7072B"/>
    <w:rsid w:val="00EA7D5B"/>
    <w:rsid w:val="00EC0CF1"/>
    <w:rsid w:val="00EC1F4E"/>
    <w:rsid w:val="00ED333F"/>
    <w:rsid w:val="00EE3A87"/>
    <w:rsid w:val="00F06320"/>
    <w:rsid w:val="00F0767F"/>
    <w:rsid w:val="00F11AC1"/>
    <w:rsid w:val="00F30471"/>
    <w:rsid w:val="00F4528B"/>
    <w:rsid w:val="00F840CF"/>
    <w:rsid w:val="00F84609"/>
    <w:rsid w:val="00FA1085"/>
    <w:rsid w:val="00FA63E0"/>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26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s-E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676F5"/>
    <w:pPr>
      <w:spacing w:before="400" w:after="160"/>
      <w:contextualSpacing/>
      <w:jc w:val="center"/>
    </w:pPr>
    <w:rPr>
      <w:rFonts w:asciiTheme="majorHAnsi" w:eastAsiaTheme="majorEastAsia" w:hAnsiTheme="majorHAnsi" w:cstheme="majorBidi"/>
      <w:caps/>
      <w:color w:val="006666" w:themeColor="accent3"/>
      <w:kern w:val="28"/>
      <w:sz w:val="64"/>
      <w:szCs w:val="56"/>
    </w:rPr>
  </w:style>
  <w:style w:type="character" w:customStyle="1" w:styleId="TitleChar">
    <w:name w:val="Title Char"/>
    <w:basedOn w:val="DefaultParagraphFont"/>
    <w:link w:val="Title"/>
    <w:uiPriority w:val="1"/>
    <w:rsid w:val="005676F5"/>
    <w:rPr>
      <w:rFonts w:asciiTheme="majorHAnsi" w:eastAsiaTheme="majorEastAsia" w:hAnsiTheme="majorHAnsi" w:cstheme="majorBidi"/>
      <w:caps/>
      <w:color w:val="006666" w:themeColor="accent3"/>
      <w:kern w:val="28"/>
      <w:sz w:val="64"/>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adeinformedeestado">
    <w:name w:val="Tabla de informe de estado"/>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customStyle="1" w:styleId="Grfico">
    <w:name w:val="Gráfico"/>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Informacindecontacto">
    <w:name w:val="Información de contacto"/>
    <w:basedOn w:val="Normal"/>
    <w:uiPriority w:val="1"/>
    <w:qFormat/>
    <w:rsid w:val="00356BB9"/>
    <w:pPr>
      <w:spacing w:after="0"/>
    </w:pPr>
    <w:rPr>
      <w:b/>
      <w:color w:val="FEDE00" w:themeColor="accent2"/>
      <w:sz w:val="24"/>
    </w:rPr>
  </w:style>
  <w:style w:type="table" w:styleId="ListTable5Dark-Accent1">
    <w:name w:val="List Table 5 Dark Accent 1"/>
    <w:basedOn w:val="TableNormal"/>
    <w:uiPriority w:val="50"/>
    <w:rsid w:val="0027788D"/>
    <w:pPr>
      <w:spacing w:after="0"/>
    </w:pPr>
    <w:rPr>
      <w:color w:val="FFFFFF" w:themeColor="background1"/>
    </w:rPr>
    <w:tblPr>
      <w:tblStyleRowBandSize w:val="1"/>
      <w:tblStyleColBandSize w:val="1"/>
      <w:tblBorders>
        <w:top w:val="single" w:sz="24" w:space="0" w:color="7E97AD" w:themeColor="accent1"/>
        <w:left w:val="single" w:sz="24" w:space="0" w:color="7E97AD" w:themeColor="accent1"/>
        <w:bottom w:val="single" w:sz="24" w:space="0" w:color="7E97AD" w:themeColor="accent1"/>
        <w:right w:val="single" w:sz="24" w:space="0" w:color="7E97AD" w:themeColor="accent1"/>
      </w:tblBorders>
    </w:tblPr>
    <w:tcPr>
      <w:shd w:val="clear" w:color="auto" w:fill="7E97A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7788D"/>
    <w:pPr>
      <w:spacing w:after="0"/>
    </w:pPr>
    <w:rPr>
      <w:color w:val="FFFFFF" w:themeColor="background1"/>
    </w:rPr>
    <w:tblPr>
      <w:tblStyleRowBandSize w:val="1"/>
      <w:tblStyleColBandSize w:val="1"/>
      <w:tblBorders>
        <w:top w:val="single" w:sz="24" w:space="0" w:color="00679A" w:themeColor="accent4"/>
        <w:left w:val="single" w:sz="24" w:space="0" w:color="00679A" w:themeColor="accent4"/>
        <w:bottom w:val="single" w:sz="24" w:space="0" w:color="00679A" w:themeColor="accent4"/>
        <w:right w:val="single" w:sz="24" w:space="0" w:color="00679A" w:themeColor="accent4"/>
      </w:tblBorders>
    </w:tblPr>
    <w:tcPr>
      <w:shd w:val="clear" w:color="auto" w:fill="00679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DefaultParagraphFont"/>
    <w:rsid w:val="0027788D"/>
  </w:style>
  <w:style w:type="character" w:styleId="Hyperlink">
    <w:name w:val="Hyperlink"/>
    <w:basedOn w:val="DefaultParagraphFont"/>
    <w:uiPriority w:val="99"/>
    <w:semiHidden/>
    <w:unhideWhenUsed/>
    <w:rsid w:val="0027788D"/>
    <w:rPr>
      <w:color w:val="0000FF"/>
      <w:u w:val="single"/>
    </w:rPr>
  </w:style>
  <w:style w:type="table" w:styleId="GridTable4-Accent4">
    <w:name w:val="Grid Table 4 Accent 4"/>
    <w:basedOn w:val="TableNormal"/>
    <w:uiPriority w:val="49"/>
    <w:rsid w:val="005A2BD0"/>
    <w:pPr>
      <w:spacing w:after="0"/>
    </w:pPr>
    <w:tblPr>
      <w:tblStyleRowBandSize w:val="1"/>
      <w:tblStyleColBandSize w:val="1"/>
      <w:tblBorders>
        <w:top w:val="single" w:sz="4" w:space="0" w:color="29B7FF" w:themeColor="accent4" w:themeTint="99"/>
        <w:left w:val="single" w:sz="4" w:space="0" w:color="29B7FF" w:themeColor="accent4" w:themeTint="99"/>
        <w:bottom w:val="single" w:sz="4" w:space="0" w:color="29B7FF" w:themeColor="accent4" w:themeTint="99"/>
        <w:right w:val="single" w:sz="4" w:space="0" w:color="29B7FF" w:themeColor="accent4" w:themeTint="99"/>
        <w:insideH w:val="single" w:sz="4" w:space="0" w:color="29B7FF" w:themeColor="accent4" w:themeTint="99"/>
        <w:insideV w:val="single" w:sz="4" w:space="0" w:color="29B7FF" w:themeColor="accent4" w:themeTint="99"/>
      </w:tblBorders>
    </w:tblPr>
    <w:tblStylePr w:type="firstRow">
      <w:rPr>
        <w:b/>
        <w:bCs/>
        <w:color w:val="FFFFFF" w:themeColor="background1"/>
      </w:rPr>
      <w:tblPr/>
      <w:tcPr>
        <w:tcBorders>
          <w:top w:val="single" w:sz="4" w:space="0" w:color="00679A" w:themeColor="accent4"/>
          <w:left w:val="single" w:sz="4" w:space="0" w:color="00679A" w:themeColor="accent4"/>
          <w:bottom w:val="single" w:sz="4" w:space="0" w:color="00679A" w:themeColor="accent4"/>
          <w:right w:val="single" w:sz="4" w:space="0" w:color="00679A" w:themeColor="accent4"/>
          <w:insideH w:val="nil"/>
          <w:insideV w:val="nil"/>
        </w:tcBorders>
        <w:shd w:val="clear" w:color="auto" w:fill="00679A" w:themeFill="accent4"/>
      </w:tcPr>
    </w:tblStylePr>
    <w:tblStylePr w:type="lastRow">
      <w:rPr>
        <w:b/>
        <w:bCs/>
      </w:rPr>
      <w:tblPr/>
      <w:tcPr>
        <w:tcBorders>
          <w:top w:val="double" w:sz="4" w:space="0" w:color="00679A" w:themeColor="accent4"/>
        </w:tcBorders>
      </w:tcPr>
    </w:tblStylePr>
    <w:tblStylePr w:type="firstCol">
      <w:rPr>
        <w:b/>
        <w:bCs/>
      </w:rPr>
    </w:tblStylePr>
    <w:tblStylePr w:type="lastCol">
      <w:rPr>
        <w:b/>
        <w:bCs/>
      </w:rPr>
    </w:tblStylePr>
    <w:tblStylePr w:type="band1Vert">
      <w:tblPr/>
      <w:tcPr>
        <w:shd w:val="clear" w:color="auto" w:fill="B7E7FF" w:themeFill="accent4" w:themeFillTint="33"/>
      </w:tcPr>
    </w:tblStylePr>
    <w:tblStylePr w:type="band1Horz">
      <w:tblPr/>
      <w:tcPr>
        <w:shd w:val="clear" w:color="auto" w:fill="B7E7FF" w:themeFill="accent4" w:themeFillTint="33"/>
      </w:tcPr>
    </w:tblStylePr>
  </w:style>
  <w:style w:type="paragraph" w:styleId="HTMLPreformatted">
    <w:name w:val="HTML Preformatted"/>
    <w:basedOn w:val="Normal"/>
    <w:link w:val="HTMLPreformattedChar"/>
    <w:uiPriority w:val="99"/>
    <w:semiHidden/>
    <w:unhideWhenUsed/>
    <w:rsid w:val="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lang w:val="es-CO" w:eastAsia="es-CO"/>
    </w:rPr>
  </w:style>
  <w:style w:type="character" w:customStyle="1" w:styleId="HTMLPreformattedChar">
    <w:name w:val="HTML Preformatted Char"/>
    <w:basedOn w:val="DefaultParagraphFont"/>
    <w:link w:val="HTMLPreformatted"/>
    <w:uiPriority w:val="99"/>
    <w:semiHidden/>
    <w:rsid w:val="003D17A3"/>
    <w:rPr>
      <w:rFonts w:ascii="Courier New" w:eastAsia="Times New Roman" w:hAnsi="Courier New" w:cs="Courier New"/>
      <w:color w:val="auto"/>
      <w:lang w:val="es-CO" w:eastAsia="es-CO"/>
    </w:rPr>
  </w:style>
  <w:style w:type="character" w:customStyle="1" w:styleId="y2iqfc">
    <w:name w:val="y2iqfc"/>
    <w:basedOn w:val="DefaultParagraphFont"/>
    <w:rsid w:val="003D17A3"/>
  </w:style>
  <w:style w:type="paragraph" w:styleId="ListParagraph">
    <w:name w:val="List Paragraph"/>
    <w:basedOn w:val="Normal"/>
    <w:uiPriority w:val="34"/>
    <w:unhideWhenUsed/>
    <w:qFormat/>
    <w:rsid w:val="0062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client=firefox-b-d&amp;q=pontificia+universidad+javeriana+cali"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L~1\AppData\Local\Temp\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F5E366DC3D4134BFBF7F94299AEC3E"/>
        <w:category>
          <w:name w:val="General"/>
          <w:gallery w:val="placeholder"/>
        </w:category>
        <w:types>
          <w:type w:val="bbPlcHdr"/>
        </w:types>
        <w:behaviors>
          <w:behavior w:val="content"/>
        </w:behaviors>
        <w:guid w:val="{7E025AFF-C4E0-4634-BA6D-9E2130582E92}"/>
      </w:docPartPr>
      <w:docPartBody>
        <w:p w:rsidR="000320AB" w:rsidRDefault="00C5650B">
          <w:pPr>
            <w:pStyle w:val="CCF5E366DC3D4134BFBF7F94299AEC3E"/>
          </w:pPr>
          <w:r w:rsidRPr="005676F5">
            <w:rPr>
              <w:lang w:bidi="es-ES"/>
            </w:rPr>
            <w:t>Empresa</w:t>
          </w:r>
        </w:p>
      </w:docPartBody>
    </w:docPart>
    <w:docPart>
      <w:docPartPr>
        <w:name w:val="5F62E189817940B2A3B0A510AC22341B"/>
        <w:category>
          <w:name w:val="General"/>
          <w:gallery w:val="placeholder"/>
        </w:category>
        <w:types>
          <w:type w:val="bbPlcHdr"/>
        </w:types>
        <w:behaviors>
          <w:behavior w:val="content"/>
        </w:behaviors>
        <w:guid w:val="{C5B4DE44-E176-4826-96E4-25C7C0C3BDD2}"/>
      </w:docPartPr>
      <w:docPartBody>
        <w:p w:rsidR="000320AB" w:rsidRDefault="00C5650B">
          <w:pPr>
            <w:pStyle w:val="5F62E189817940B2A3B0A510AC22341B"/>
          </w:pPr>
          <w:r w:rsidRPr="005676F5">
            <w:rPr>
              <w:lang w:bidi="es-ES"/>
            </w:rPr>
            <w:t>Dirección, ciudad, provincia y código postal</w:t>
          </w:r>
        </w:p>
      </w:docPartBody>
    </w:docPart>
    <w:docPart>
      <w:docPartPr>
        <w:name w:val="E0ABBC50F8A448FDBACC124093B43CE8"/>
        <w:category>
          <w:name w:val="General"/>
          <w:gallery w:val="placeholder"/>
        </w:category>
        <w:types>
          <w:type w:val="bbPlcHdr"/>
        </w:types>
        <w:behaviors>
          <w:behavior w:val="content"/>
        </w:behaviors>
        <w:guid w:val="{20D06BD2-85EA-4510-BA01-946EE4D6223E}"/>
      </w:docPartPr>
      <w:docPartBody>
        <w:p w:rsidR="000320AB" w:rsidRDefault="00C5650B">
          <w:pPr>
            <w:pStyle w:val="E0ABBC50F8A448FDBACC124093B43CE8"/>
          </w:pPr>
          <w:r w:rsidRPr="005676F5">
            <w:rPr>
              <w:lang w:bidi="es-ES"/>
            </w:rPr>
            <w:t>Resumen del proyecto</w:t>
          </w:r>
        </w:p>
      </w:docPartBody>
    </w:docPart>
    <w:docPart>
      <w:docPartPr>
        <w:name w:val="BE56DF49D0E74ED69974A0D86B6A4912"/>
        <w:category>
          <w:name w:val="General"/>
          <w:gallery w:val="placeholder"/>
        </w:category>
        <w:types>
          <w:type w:val="bbPlcHdr"/>
        </w:types>
        <w:behaviors>
          <w:behavior w:val="content"/>
        </w:behaviors>
        <w:guid w:val="{5FAFEA55-2E3A-4D0C-8D99-AC5D7C3BF1FE}"/>
      </w:docPartPr>
      <w:docPartBody>
        <w:p w:rsidR="000320AB" w:rsidRDefault="00C5650B">
          <w:pPr>
            <w:pStyle w:val="BE56DF49D0E74ED69974A0D86B6A4912"/>
          </w:pPr>
          <w:r w:rsidRPr="005676F5">
            <w:rPr>
              <w:lang w:bidi="es-ES"/>
            </w:rPr>
            <w:t>Fecha del informe</w:t>
          </w:r>
        </w:p>
      </w:docPartBody>
    </w:docPart>
    <w:docPart>
      <w:docPartPr>
        <w:name w:val="DD96EF95483E4B349B331971CE144636"/>
        <w:category>
          <w:name w:val="General"/>
          <w:gallery w:val="placeholder"/>
        </w:category>
        <w:types>
          <w:type w:val="bbPlcHdr"/>
        </w:types>
        <w:behaviors>
          <w:behavior w:val="content"/>
        </w:behaviors>
        <w:guid w:val="{E4B440C0-964C-46D8-AAC9-926D7C9075F5}"/>
      </w:docPartPr>
      <w:docPartBody>
        <w:p w:rsidR="000320AB" w:rsidRDefault="00C5650B">
          <w:pPr>
            <w:pStyle w:val="DD96EF95483E4B349B331971CE144636"/>
          </w:pPr>
          <w:r w:rsidRPr="005676F5">
            <w:rPr>
              <w:lang w:bidi="es-ES"/>
            </w:rPr>
            <w:t>Nombre del proyecto</w:t>
          </w:r>
        </w:p>
      </w:docPartBody>
    </w:docPart>
    <w:docPart>
      <w:docPartPr>
        <w:name w:val="2180C2AC733142AAA939A775EFC69303"/>
        <w:category>
          <w:name w:val="General"/>
          <w:gallery w:val="placeholder"/>
        </w:category>
        <w:types>
          <w:type w:val="bbPlcHdr"/>
        </w:types>
        <w:behaviors>
          <w:behavior w:val="content"/>
        </w:behaviors>
        <w:guid w:val="{263294D9-CED5-4844-8EB9-C705E1D3D3EE}"/>
      </w:docPartPr>
      <w:docPartBody>
        <w:p w:rsidR="000320AB" w:rsidRDefault="00C5650B">
          <w:pPr>
            <w:pStyle w:val="2180C2AC733142AAA939A775EFC69303"/>
          </w:pPr>
          <w:r w:rsidRPr="005676F5">
            <w:rPr>
              <w:lang w:bidi="es-ES"/>
            </w:rPr>
            <w:t>Preparado 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TKaiti">
    <w:altName w:val="华文楷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A"/>
    <w:rsid w:val="000320AB"/>
    <w:rsid w:val="00314793"/>
    <w:rsid w:val="00362EDA"/>
    <w:rsid w:val="00C5650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F5E366DC3D4134BFBF7F94299AEC3E">
    <w:name w:val="CCF5E366DC3D4134BFBF7F94299AEC3E"/>
  </w:style>
  <w:style w:type="paragraph" w:customStyle="1" w:styleId="5F62E189817940B2A3B0A510AC22341B">
    <w:name w:val="5F62E189817940B2A3B0A510AC22341B"/>
  </w:style>
  <w:style w:type="paragraph" w:customStyle="1" w:styleId="E0ABBC50F8A448FDBACC124093B43CE8">
    <w:name w:val="E0ABBC50F8A448FDBACC124093B43CE8"/>
  </w:style>
  <w:style w:type="paragraph" w:customStyle="1" w:styleId="BE56DF49D0E74ED69974A0D86B6A4912">
    <w:name w:val="BE56DF49D0E74ED69974A0D86B6A4912"/>
  </w:style>
  <w:style w:type="paragraph" w:customStyle="1" w:styleId="DD96EF95483E4B349B331971CE144636">
    <w:name w:val="DD96EF95483E4B349B331971CE144636"/>
  </w:style>
  <w:style w:type="paragraph" w:customStyle="1" w:styleId="2180C2AC733142AAA939A775EFC69303">
    <w:name w:val="2180C2AC733142AAA939A775EFC69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tf02889890_win32</Template>
  <TotalTime>0</TotalTime>
  <Pages>2</Pages>
  <Words>374</Words>
  <Characters>2134</Characters>
  <Application>Microsoft Office Word</Application>
  <DocSecurity>0</DocSecurity>
  <Lines>17</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2021-05-31T20:56:00Z</dcterms:created>
  <dcterms:modified xsi:type="dcterms:W3CDTF">2021-05-31T20:56:00Z</dcterms:modified>
</cp:coreProperties>
</file>