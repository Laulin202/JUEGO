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5oscura-nfasis4"/>
        <w:tblW w:w="5007" w:type="pct"/>
        <w:tblLook w:val="04A0" w:firstRow="1" w:lastRow="0" w:firstColumn="1" w:lastColumn="0" w:noHBand="0" w:noVBand="1"/>
        <w:tblDescription w:val="Tabla de diseño de encabezado"/>
      </w:tblPr>
      <w:tblGrid>
        <w:gridCol w:w="263"/>
        <w:gridCol w:w="6766"/>
        <w:gridCol w:w="3877"/>
        <w:gridCol w:w="222"/>
        <w:gridCol w:w="14"/>
      </w:tblGrid>
      <w:tr w:rsidR="00356BB9" w:rsidRPr="005676F5" w14:paraId="4882CE9A" w14:textId="77777777" w:rsidTr="0027788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  <w:trHeight w:val="16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" w:type="dxa"/>
          </w:tcPr>
          <w:p w14:paraId="10A94B9C" w14:textId="77777777" w:rsidR="00356BB9" w:rsidRPr="0027788D" w:rsidRDefault="00356BB9" w:rsidP="00356BB9">
            <w:pPr>
              <w:rPr>
                <w:color w:val="FFFFFF" w:themeColor="background1"/>
              </w:rPr>
            </w:pPr>
          </w:p>
        </w:tc>
        <w:tc>
          <w:tcPr>
            <w:tcW w:w="7740" w:type="dxa"/>
          </w:tcPr>
          <w:p w14:paraId="49C6588B" w14:textId="424E1F3F" w:rsidR="00356BB9" w:rsidRPr="0027788D" w:rsidRDefault="00511726" w:rsidP="00356BB9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scriba el nombre de la empresa:"/>
                <w:tag w:val="Escriba el nombre de la empresa:"/>
                <w:id w:val="1598371961"/>
                <w:placeholder>
                  <w:docPart w:val="CCF5E366DC3D4134BFBF7F94299AEC3E"/>
                </w:placeholder>
                <w15:appearance w15:val="hidden"/>
              </w:sdtPr>
              <w:sdtEndPr/>
              <w:sdtContent>
                <w:r w:rsidR="0027788D" w:rsidRPr="0027788D">
                  <w:rPr>
                    <w:color w:val="FFFFFF" w:themeColor="background1"/>
                  </w:rPr>
                  <w:t>Pontificia Universidad Javeriana Cali</w:t>
                </w:r>
              </w:sdtContent>
            </w:sdt>
          </w:p>
          <w:sdt>
            <w:sdtPr>
              <w:rPr>
                <w:color w:val="FFFFFF" w:themeColor="background1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5F62E189817940B2A3B0A510AC22341B"/>
              </w:placeholder>
              <w15:appearance w15:val="hidden"/>
            </w:sdtPr>
            <w:sdtEndPr/>
            <w:sdtContent>
              <w:p w14:paraId="593FB82B" w14:textId="5383361A" w:rsidR="00356BB9" w:rsidRPr="0027788D" w:rsidRDefault="005A2BD0" w:rsidP="00356BB9">
                <w:pPr>
                  <w:pStyle w:val="Informacindecontac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Dirección: </w:t>
                </w:r>
                <w:r w:rsidR="0027788D" w:rsidRPr="0027788D">
                  <w:rPr>
                    <w:rStyle w:val="lrzxr"/>
                    <w:color w:val="FFFFFF" w:themeColor="background1"/>
                  </w:rPr>
                  <w:t>Cl. 18, Cali, Valle del Cauca</w:t>
                </w:r>
              </w:p>
            </w:sdtContent>
          </w:sdt>
          <w:p w14:paraId="7C892422" w14:textId="4239943F" w:rsidR="00356BB9" w:rsidRPr="0027788D" w:rsidRDefault="00511726" w:rsidP="00356BB9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hyperlink r:id="rId7" w:history="1">
              <w:r w:rsidR="005A2BD0" w:rsidRPr="005A2BD0">
                <w:rPr>
                  <w:rStyle w:val="lrzxr"/>
                  <w:color w:val="FFFFFF" w:themeColor="background1"/>
                </w:rPr>
                <w:t>Teléfono:</w:t>
              </w:r>
              <w:r w:rsidR="005A2BD0">
                <w:rPr>
                  <w:rStyle w:val="lrzxr"/>
                </w:rPr>
                <w:t xml:space="preserve"> </w:t>
              </w:r>
              <w:r w:rsidR="0027788D" w:rsidRPr="0027788D">
                <w:rPr>
                  <w:rStyle w:val="lrzxr"/>
                  <w:color w:val="FFFFFF" w:themeColor="background1"/>
                </w:rPr>
                <w:t>3218200</w:t>
              </w:r>
            </w:hyperlink>
          </w:p>
        </w:tc>
        <w:tc>
          <w:tcPr>
            <w:tcW w:w="3330" w:type="dxa"/>
          </w:tcPr>
          <w:p w14:paraId="343C1660" w14:textId="04F585E3" w:rsidR="00356BB9" w:rsidRPr="005676F5" w:rsidRDefault="005A2BD0" w:rsidP="00356BB9">
            <w:pPr>
              <w:pStyle w:val="Grfic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anchor distT="0" distB="0" distL="114300" distR="114300" simplePos="0" relativeHeight="251658240" behindDoc="0" locked="0" layoutInCell="1" allowOverlap="1" wp14:anchorId="5A1E062B" wp14:editId="590F34B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70485</wp:posOffset>
                  </wp:positionV>
                  <wp:extent cx="2324735" cy="902970"/>
                  <wp:effectExtent l="0" t="0" r="0" b="0"/>
                  <wp:wrapThrough wrapText="bothSides">
                    <wp:wrapPolygon edited="0">
                      <wp:start x="3540" y="0"/>
                      <wp:lineTo x="885" y="4101"/>
                      <wp:lineTo x="177" y="5924"/>
                      <wp:lineTo x="0" y="8203"/>
                      <wp:lineTo x="0" y="18684"/>
                      <wp:lineTo x="1947" y="20962"/>
                      <wp:lineTo x="6195" y="20962"/>
                      <wp:lineTo x="21417" y="18228"/>
                      <wp:lineTo x="21417" y="13215"/>
                      <wp:lineTo x="20532" y="7291"/>
                      <wp:lineTo x="4602" y="0"/>
                      <wp:lineTo x="3540" y="0"/>
                    </wp:wrapPolygon>
                  </wp:wrapThrough>
                  <wp:docPr id="6" name="Imagen 6" descr="One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One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735" cy="90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00333B9E" w14:textId="77777777" w:rsidR="00356BB9" w:rsidRPr="005676F5" w:rsidRDefault="00356BB9" w:rsidP="001A58E9">
            <w:pPr>
              <w:pStyle w:val="Grfic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6666" w:themeColor="accent3"/>
              </w:rPr>
            </w:pPr>
          </w:p>
        </w:tc>
      </w:tr>
      <w:tr w:rsidR="001A58E9" w:rsidRPr="005676F5" w14:paraId="7D7529FE" w14:textId="77777777" w:rsidTr="00277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6" w:type="dxa"/>
            <w:gridSpan w:val="5"/>
          </w:tcPr>
          <w:p w14:paraId="5D3CB83F" w14:textId="6E521C12" w:rsidR="001A58E9" w:rsidRPr="005676F5" w:rsidRDefault="0027788D" w:rsidP="00A87814">
            <w:pPr>
              <w:pStyle w:val="Ttulo"/>
            </w:pPr>
            <w:r w:rsidRPr="0027788D">
              <w:rPr>
                <w:color w:val="FFFFFF" w:themeColor="background1"/>
              </w:rPr>
              <w:t>informe del proyecto</w:t>
            </w:r>
          </w:p>
        </w:tc>
      </w:tr>
      <w:tr w:rsidR="001A58E9" w:rsidRPr="005676F5" w14:paraId="24E44262" w14:textId="77777777" w:rsidTr="0027788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6" w:type="dxa"/>
            <w:gridSpan w:val="5"/>
          </w:tcPr>
          <w:p w14:paraId="12D8DEB3" w14:textId="77777777" w:rsidR="001A58E9" w:rsidRPr="005676F5" w:rsidRDefault="00511726" w:rsidP="001960E4">
            <w:pPr>
              <w:pStyle w:val="Ttulo1"/>
              <w:outlineLvl w:val="0"/>
            </w:pPr>
            <w:sdt>
              <w:sdtPr>
                <w:id w:val="-325209752"/>
                <w:placeholder>
                  <w:docPart w:val="E0ABBC50F8A448FDBACC124093B43CE8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5A2BD0">
                  <w:rPr>
                    <w:color w:val="FFFFFF" w:themeColor="background1"/>
                    <w:lang w:bidi="es-ES"/>
                  </w:rPr>
                  <w:t>Resumen del proyecto</w:t>
                </w:r>
              </w:sdtContent>
            </w:sdt>
          </w:p>
        </w:tc>
      </w:tr>
      <w:tr w:rsidR="001A58E9" w:rsidRPr="005676F5" w14:paraId="4366833C" w14:textId="77777777" w:rsidTr="00277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6" w:type="dxa"/>
            <w:gridSpan w:val="5"/>
          </w:tcPr>
          <w:p w14:paraId="63D37CC5" w14:textId="77777777" w:rsidR="001A58E9" w:rsidRPr="005676F5" w:rsidRDefault="001A58E9" w:rsidP="001A58E9"/>
        </w:tc>
      </w:tr>
    </w:tbl>
    <w:tbl>
      <w:tblPr>
        <w:tblStyle w:val="Tablaconcuadrcula4-nfasis4"/>
        <w:tblW w:w="5000" w:type="pct"/>
        <w:tblLook w:val="0620" w:firstRow="1" w:lastRow="0" w:firstColumn="0" w:lastColumn="0" w:noHBand="1" w:noVBand="1"/>
        <w:tblDescription w:val="Tabla de diseño de encabezado"/>
      </w:tblPr>
      <w:tblGrid>
        <w:gridCol w:w="3060"/>
        <w:gridCol w:w="4051"/>
        <w:gridCol w:w="4065"/>
      </w:tblGrid>
      <w:tr w:rsidR="00E219DC" w:rsidRPr="005676F5" w14:paraId="78F45DF1" w14:textId="77777777" w:rsidTr="005A2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4EC55D54" w14:textId="77777777" w:rsidR="00E219DC" w:rsidRPr="005676F5" w:rsidRDefault="00511726" w:rsidP="0027788D">
            <w:pPr>
              <w:pStyle w:val="Ttulo2"/>
              <w:jc w:val="center"/>
              <w:outlineLvl w:val="1"/>
            </w:pPr>
            <w:sdt>
              <w:sdtPr>
                <w:id w:val="-1450397053"/>
                <w:placeholder>
                  <w:docPart w:val="BE56DF49D0E74ED69974A0D86B6A4912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5676F5">
                  <w:rPr>
                    <w:lang w:bidi="es-ES"/>
                  </w:rPr>
                  <w:t>Fecha del informe</w:t>
                </w:r>
              </w:sdtContent>
            </w:sdt>
          </w:p>
        </w:tc>
        <w:tc>
          <w:tcPr>
            <w:tcW w:w="4181" w:type="dxa"/>
          </w:tcPr>
          <w:p w14:paraId="049A32C4" w14:textId="5E0F0848" w:rsidR="00E219DC" w:rsidRPr="005676F5" w:rsidRDefault="00511726" w:rsidP="0027788D">
            <w:pPr>
              <w:pStyle w:val="Ttulo2"/>
              <w:jc w:val="center"/>
              <w:outlineLvl w:val="1"/>
            </w:pPr>
            <w:sdt>
              <w:sdtPr>
                <w:id w:val="-1238469382"/>
                <w:placeholder>
                  <w:docPart w:val="DD96EF95483E4B349B331971CE144636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5676F5">
                  <w:rPr>
                    <w:lang w:bidi="es-ES"/>
                  </w:rPr>
                  <w:t>Nombre del proyecto</w:t>
                </w:r>
              </w:sdtContent>
            </w:sdt>
          </w:p>
        </w:tc>
        <w:tc>
          <w:tcPr>
            <w:tcW w:w="4197" w:type="dxa"/>
          </w:tcPr>
          <w:p w14:paraId="2A9A351D" w14:textId="77777777" w:rsidR="00E219DC" w:rsidRPr="005676F5" w:rsidRDefault="00511726" w:rsidP="0027788D">
            <w:pPr>
              <w:pStyle w:val="Ttulo2"/>
              <w:jc w:val="center"/>
              <w:outlineLvl w:val="1"/>
            </w:pPr>
            <w:sdt>
              <w:sdtPr>
                <w:id w:val="-722589363"/>
                <w:placeholder>
                  <w:docPart w:val="2180C2AC733142AAA939A775EFC69303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5676F5">
                  <w:rPr>
                    <w:lang w:bidi="es-ES"/>
                  </w:rPr>
                  <w:t>Preparado por</w:t>
                </w:r>
              </w:sdtContent>
            </w:sdt>
          </w:p>
        </w:tc>
      </w:tr>
      <w:tr w:rsidR="00E219DC" w:rsidRPr="005676F5" w14:paraId="6EA1848A" w14:textId="77777777" w:rsidTr="005A2BD0">
        <w:trPr>
          <w:trHeight w:val="678"/>
        </w:trPr>
        <w:tc>
          <w:tcPr>
            <w:tcW w:w="3142" w:type="dxa"/>
          </w:tcPr>
          <w:p w14:paraId="51C4E089" w14:textId="0263FCEB" w:rsidR="00E219DC" w:rsidRPr="005676F5" w:rsidRDefault="005F41DB" w:rsidP="0027788D">
            <w:pPr>
              <w:jc w:val="center"/>
            </w:pPr>
            <w:r>
              <w:t>31</w:t>
            </w:r>
            <w:r w:rsidR="0027788D">
              <w:t>/0</w:t>
            </w:r>
            <w:r>
              <w:t>5</w:t>
            </w:r>
            <w:r w:rsidR="0027788D">
              <w:t>/2021</w:t>
            </w:r>
          </w:p>
        </w:tc>
        <w:tc>
          <w:tcPr>
            <w:tcW w:w="4181" w:type="dxa"/>
          </w:tcPr>
          <w:p w14:paraId="76687EBE" w14:textId="165DA37A" w:rsidR="003D17A3" w:rsidRPr="003D17A3" w:rsidRDefault="003D17A3" w:rsidP="003D17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jc w:val="center"/>
              <w:rPr>
                <w:rFonts w:ascii="Courier New" w:eastAsia="Times New Roman" w:hAnsi="Courier New" w:cs="Courier New"/>
                <w:b/>
                <w:bCs/>
                <w:kern w:val="0"/>
                <w:lang w:val="es-CO" w:eastAsia="es-CO"/>
              </w:rPr>
            </w:pPr>
            <w:r w:rsidRPr="003D17A3">
              <w:rPr>
                <w:rFonts w:ascii="Courier New" w:eastAsia="Times New Roman" w:hAnsi="Courier New" w:cs="Courier New"/>
                <w:b/>
                <w:bCs/>
                <w:kern w:val="0"/>
                <w:lang w:val="en" w:eastAsia="es-CO"/>
              </w:rPr>
              <w:t xml:space="preserve">The </w:t>
            </w:r>
            <w:proofErr w:type="spellStart"/>
            <w:r w:rsidRPr="003D17A3">
              <w:rPr>
                <w:rFonts w:ascii="Courier New" w:eastAsia="Times New Roman" w:hAnsi="Courier New" w:cs="Courier New"/>
                <w:b/>
                <w:bCs/>
                <w:kern w:val="0"/>
                <w:lang w:val="en" w:eastAsia="es-CO"/>
              </w:rPr>
              <w:t>Herz</w:t>
            </w:r>
            <w:proofErr w:type="spellEnd"/>
            <w:r w:rsidRPr="003D17A3">
              <w:rPr>
                <w:rFonts w:ascii="Courier New" w:eastAsia="Times New Roman" w:hAnsi="Courier New" w:cs="Courier New"/>
                <w:b/>
                <w:bCs/>
                <w:kern w:val="0"/>
                <w:lang w:val="en" w:eastAsia="es-CO"/>
              </w:rPr>
              <w:t xml:space="preserve"> Adventure</w:t>
            </w:r>
          </w:p>
          <w:p w14:paraId="08E6B686" w14:textId="44F7EDBF" w:rsidR="00E219DC" w:rsidRPr="005676F5" w:rsidRDefault="00E219DC" w:rsidP="0027788D">
            <w:pPr>
              <w:jc w:val="center"/>
            </w:pPr>
          </w:p>
        </w:tc>
        <w:tc>
          <w:tcPr>
            <w:tcW w:w="4197" w:type="dxa"/>
          </w:tcPr>
          <w:p w14:paraId="640A7B4F" w14:textId="5D872644" w:rsidR="00E219DC" w:rsidRDefault="005A2BD0" w:rsidP="005A2BD0">
            <w:pPr>
              <w:jc w:val="center"/>
            </w:pPr>
            <w:r>
              <w:t>Fabian Antoyne Garcia</w:t>
            </w:r>
          </w:p>
          <w:p w14:paraId="24D3D6F8" w14:textId="2C136173" w:rsidR="005F41DB" w:rsidRDefault="005F41DB" w:rsidP="005A2BD0">
            <w:pPr>
              <w:jc w:val="center"/>
            </w:pPr>
            <w:r>
              <w:t>Carlos Steven Guerrero</w:t>
            </w:r>
          </w:p>
          <w:p w14:paraId="7E8E439E" w14:textId="434B3A10" w:rsidR="005F41DB" w:rsidRDefault="005F41DB" w:rsidP="005A2BD0">
            <w:pPr>
              <w:jc w:val="center"/>
            </w:pPr>
            <w:r>
              <w:t xml:space="preserve">Daniel Caicedo </w:t>
            </w:r>
          </w:p>
          <w:p w14:paraId="15F4E27D" w14:textId="4E8719C2" w:rsidR="005A2BD0" w:rsidRPr="005676F5" w:rsidRDefault="005A2BD0" w:rsidP="005A2BD0">
            <w:pPr>
              <w:jc w:val="center"/>
            </w:pPr>
            <w:r>
              <w:t>Laura Sofia León</w:t>
            </w: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2"/>
      </w:tblGrid>
      <w:tr w:rsidR="00825C42" w:rsidRPr="005676F5" w14:paraId="0921A073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56685A3" w14:textId="3786DDFD" w:rsidR="00825C42" w:rsidRPr="005676F5" w:rsidRDefault="005A2BD0" w:rsidP="001960E4">
            <w:pPr>
              <w:pStyle w:val="Ttulo1"/>
              <w:outlineLvl w:val="0"/>
            </w:pPr>
            <w:r>
              <w:t>¿Qué PROBLEMAS TUVE AL HACER EL PROYECTO?</w:t>
            </w:r>
          </w:p>
        </w:tc>
      </w:tr>
      <w:tr w:rsidR="00825C42" w:rsidRPr="005676F5" w14:paraId="45B7999F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A151445" w14:textId="77777777" w:rsidR="00825C42" w:rsidRPr="005676F5" w:rsidRDefault="00825C42" w:rsidP="00BE6ACF"/>
        </w:tc>
      </w:tr>
    </w:tbl>
    <w:p w14:paraId="2F8D3A96" w14:textId="7FF809F4" w:rsidR="00FF7EBE" w:rsidRPr="005676F5" w:rsidRDefault="00FF7EBE" w:rsidP="00F0767F"/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2"/>
      </w:tblGrid>
      <w:tr w:rsidR="00825C42" w:rsidRPr="005676F5" w14:paraId="1161477D" w14:textId="77777777" w:rsidTr="005A2BD0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80D4D74" w14:textId="5AFDF4B5" w:rsidR="00825C42" w:rsidRPr="005676F5" w:rsidRDefault="005A2BD0" w:rsidP="001960E4">
            <w:pPr>
              <w:pStyle w:val="Ttulo1"/>
              <w:outlineLvl w:val="0"/>
            </w:pPr>
            <w:r>
              <w:t>¿Qué APRENDI?</w:t>
            </w:r>
          </w:p>
        </w:tc>
      </w:tr>
      <w:tr w:rsidR="00825C42" w:rsidRPr="005676F5" w14:paraId="13799FF2" w14:textId="77777777" w:rsidTr="00904B6E">
        <w:trPr>
          <w:trHeight w:hRule="exact" w:val="1963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60D3812" w14:textId="69A2C79B" w:rsidR="009E2A11" w:rsidRDefault="00587673" w:rsidP="00FA1085">
            <w:r>
              <w:t xml:space="preserve"> </w:t>
            </w:r>
          </w:p>
          <w:p w14:paraId="45E0E1C3" w14:textId="77777777" w:rsidR="00904B6E" w:rsidRDefault="00904B6E" w:rsidP="00FA1085"/>
          <w:p w14:paraId="4E1D3C28" w14:textId="77777777" w:rsidR="00904B6E" w:rsidRDefault="00904B6E" w:rsidP="00FA1085"/>
          <w:p w14:paraId="5716EAF0" w14:textId="77777777" w:rsidR="005A2BD0" w:rsidRDefault="005A2BD0" w:rsidP="00BE6ACF"/>
          <w:p w14:paraId="5C0052E9" w14:textId="4265D130" w:rsidR="005A2BD0" w:rsidRPr="005676F5" w:rsidRDefault="005A2BD0" w:rsidP="00BE6ACF"/>
        </w:tc>
      </w:tr>
      <w:tr w:rsidR="00825C42" w:rsidRPr="005676F5" w14:paraId="2123C9CC" w14:textId="77777777" w:rsidTr="005A2BD0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E63AE56" w14:textId="35BF14BE" w:rsidR="00825C42" w:rsidRPr="005676F5" w:rsidRDefault="005A2BD0" w:rsidP="001960E4">
            <w:pPr>
              <w:pStyle w:val="Ttulo1"/>
              <w:outlineLvl w:val="0"/>
            </w:pPr>
            <w:r>
              <w:t>¿Qué ME GUSTÓ?</w:t>
            </w:r>
          </w:p>
        </w:tc>
      </w:tr>
      <w:tr w:rsidR="00825C42" w:rsidRPr="005676F5" w14:paraId="51A1FF9B" w14:textId="77777777" w:rsidTr="009F7E3B">
        <w:trPr>
          <w:trHeight w:hRule="exact" w:val="703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501658E" w14:textId="24D080B8" w:rsidR="00844A26" w:rsidRPr="005676F5" w:rsidRDefault="00844A26" w:rsidP="00BE6ACF"/>
        </w:tc>
      </w:tr>
      <w:tr w:rsidR="00825C42" w:rsidRPr="005676F5" w14:paraId="347639F2" w14:textId="77777777" w:rsidTr="006D198E">
        <w:trPr>
          <w:trHeight w:val="516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86B38FE" w14:textId="3DB23940" w:rsidR="00825C42" w:rsidRPr="005676F5" w:rsidRDefault="005A2BD0" w:rsidP="001960E4">
            <w:pPr>
              <w:pStyle w:val="Ttulo1"/>
              <w:outlineLvl w:val="0"/>
            </w:pPr>
            <w:r>
              <w:t>¿Qué NO ME GUSTÓ?</w:t>
            </w:r>
          </w:p>
        </w:tc>
      </w:tr>
      <w:tr w:rsidR="005A2BD0" w:rsidRPr="005676F5" w14:paraId="3409C99E" w14:textId="77777777" w:rsidTr="005A2BD0">
        <w:trPr>
          <w:trHeight w:val="211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2A2364B" w14:textId="6EF71A6C" w:rsidR="005A2BD0" w:rsidRDefault="009F7E3B" w:rsidP="001960E4">
            <w:pPr>
              <w:pStyle w:val="Ttulo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BDA1BD" wp14:editId="3765D20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-1169035</wp:posOffset>
                      </wp:positionV>
                      <wp:extent cx="6858000" cy="70612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0" cy="706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EE570F" w14:textId="77777777" w:rsidR="00626D4A" w:rsidRPr="00647535" w:rsidRDefault="00626D4A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DA1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.85pt;margin-top:-92.05pt;width:540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" filled="f" stroked="f" strokeweight=".5pt">
                      <v:textbox>
                        <w:txbxContent>
                          <w:p w14:paraId="1CEE570F" w14:textId="77777777" w:rsidR="00626D4A" w:rsidRPr="00647535" w:rsidRDefault="00626D4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2BD0">
              <w:t>¿Qué HIZO CADA MIEMBRO DEL EQUIPO?</w:t>
            </w:r>
          </w:p>
        </w:tc>
      </w:tr>
      <w:tr w:rsidR="00825C42" w:rsidRPr="005676F5" w14:paraId="4625C890" w14:textId="77777777" w:rsidTr="00BE0C94">
        <w:trPr>
          <w:trHeight w:hRule="exact" w:val="2059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9575EBC" w14:textId="474D6B02" w:rsidR="00825C42" w:rsidRDefault="005A2BD0" w:rsidP="00BE6ACF">
            <w:pPr>
              <w:rPr>
                <w:b/>
                <w:bCs/>
              </w:rPr>
            </w:pPr>
            <w:r>
              <w:lastRenderedPageBreak/>
              <w:t xml:space="preserve">  </w:t>
            </w:r>
            <w:r w:rsidRPr="005A2BD0">
              <w:rPr>
                <w:b/>
                <w:bCs/>
              </w:rPr>
              <w:t>Fabian Antoyne:</w:t>
            </w:r>
            <w:r>
              <w:rPr>
                <w:b/>
                <w:bCs/>
              </w:rPr>
              <w:t xml:space="preserve"> </w:t>
            </w:r>
          </w:p>
          <w:p w14:paraId="000F0366" w14:textId="5B020119" w:rsidR="00626D4A" w:rsidRDefault="00626D4A" w:rsidP="00BE6ACF">
            <w:pPr>
              <w:rPr>
                <w:b/>
                <w:bCs/>
              </w:rPr>
            </w:pPr>
          </w:p>
          <w:p w14:paraId="76F0F9E4" w14:textId="69FB4417" w:rsidR="00626D4A" w:rsidRDefault="00626D4A" w:rsidP="00BE6A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Carlos Steven </w:t>
            </w:r>
            <w:proofErr w:type="gramStart"/>
            <w:r>
              <w:rPr>
                <w:b/>
                <w:bCs/>
              </w:rPr>
              <w:t>Guerrero :</w:t>
            </w:r>
            <w:proofErr w:type="gramEnd"/>
          </w:p>
          <w:p w14:paraId="67701266" w14:textId="517ED069" w:rsidR="00626D4A" w:rsidRDefault="00626D4A" w:rsidP="00BE6ACF">
            <w:pPr>
              <w:rPr>
                <w:b/>
                <w:bCs/>
              </w:rPr>
            </w:pPr>
          </w:p>
          <w:p w14:paraId="090E2191" w14:textId="39B0349F" w:rsidR="00626D4A" w:rsidRDefault="00626D4A" w:rsidP="00BE6A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Daniel Caicedo Jaramillo:</w:t>
            </w:r>
          </w:p>
          <w:p w14:paraId="37DF9C51" w14:textId="31FA3203" w:rsidR="00F11AC1" w:rsidRDefault="00F11AC1" w:rsidP="00BE6ACF">
            <w:pPr>
              <w:rPr>
                <w:b/>
                <w:bCs/>
              </w:rPr>
            </w:pPr>
          </w:p>
          <w:p w14:paraId="65EE34C3" w14:textId="16C5B4A7" w:rsidR="00626D4A" w:rsidRDefault="00F11AC1" w:rsidP="00BE6ACF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5BA6286" wp14:editId="583835CE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178435</wp:posOffset>
                      </wp:positionV>
                      <wp:extent cx="6938010" cy="1304925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38010" cy="1304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F6852B" w14:textId="7E8F3AD0" w:rsidR="00BE0C94" w:rsidRPr="00176761" w:rsidRDefault="00BE0C94">
                                  <w:pPr>
                                    <w:rPr>
                                      <w:b/>
                                      <w:bCs/>
                                      <w:lang w:val="es-MX"/>
                                    </w:rPr>
                                  </w:pPr>
                                  <w:r w:rsidRPr="00176761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 xml:space="preserve">Laura </w:t>
                                  </w:r>
                                  <w:r w:rsidR="00626D4A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 xml:space="preserve">Sofía </w:t>
                                  </w:r>
                                  <w:r w:rsidRPr="00176761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>León:</w:t>
                                  </w:r>
                                </w:p>
                                <w:p w14:paraId="5108DC55" w14:textId="705291BB" w:rsidR="00626D4A" w:rsidRDefault="00626D4A" w:rsidP="00626D4A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Ayudo en la creación del UML</w:t>
                                  </w:r>
                                </w:p>
                                <w:p w14:paraId="2AADB084" w14:textId="74271819" w:rsidR="00626D4A" w:rsidRDefault="00626D4A" w:rsidP="00626D4A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Creo la base del </w:t>
                                  </w:r>
                                  <w:proofErr w:type="gramStart"/>
                                  <w:r w:rsidR="00F11AC1">
                                    <w:t>proyecto(</w:t>
                                  </w:r>
                                  <w:proofErr w:type="gramEnd"/>
                                  <w:r w:rsidR="00F11AC1">
                                    <w:t>ventana</w:t>
                                  </w:r>
                                  <w:r>
                                    <w:t xml:space="preserve">, animaciones, movimiento, físicas, </w:t>
                                  </w:r>
                                  <w:proofErr w:type="spellStart"/>
                                  <w:r>
                                    <w:t>carque</w:t>
                                  </w:r>
                                  <w:proofErr w:type="spellEnd"/>
                                  <w:r>
                                    <w:t xml:space="preserve"> de sprites</w:t>
                                  </w:r>
                                  <w:r w:rsidR="00F11AC1">
                                    <w:t xml:space="preserve"> y texturas</w:t>
                                  </w:r>
                                  <w:r>
                                    <w:t>, manejo de ciclos, y renderizado)</w:t>
                                  </w:r>
                                </w:p>
                                <w:p w14:paraId="5C1C5E82" w14:textId="69E1FCF2" w:rsidR="00F11AC1" w:rsidRDefault="00F11AC1" w:rsidP="00626D4A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Optimizo movimiento del jugador, y manejo de sprites.</w:t>
                                  </w:r>
                                </w:p>
                                <w:p w14:paraId="1DB1BCB6" w14:textId="0FDD9477" w:rsidR="00F11AC1" w:rsidRDefault="00F11AC1" w:rsidP="00626D4A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Se encargo de toda la parte grafica de la escena del combate.</w:t>
                                  </w:r>
                                </w:p>
                                <w:p w14:paraId="429553D3" w14:textId="331C6589" w:rsidR="00F11AC1" w:rsidRDefault="00F11AC1" w:rsidP="00626D4A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Avanzó un poco en la lógica de combate</w:t>
                                  </w:r>
                                </w:p>
                                <w:p w14:paraId="1FAFA68E" w14:textId="59E56437" w:rsidR="00B45DAE" w:rsidRPr="00BE0C94" w:rsidRDefault="00B45DA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A6286" id="Cuadro de texto 7" o:spid="_x0000_s1027" type="#_x0000_t202" style="position:absolute;margin-left:-3.6pt;margin-top:14.05pt;width:546.3pt;height:10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" filled="f" stroked="f" strokeweight=".5pt">
                      <v:textbox>
                        <w:txbxContent>
                          <w:p w14:paraId="29F6852B" w14:textId="7E8F3AD0" w:rsidR="00BE0C94" w:rsidRPr="00176761" w:rsidRDefault="00BE0C94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6761">
                              <w:rPr>
                                <w:b/>
                                <w:bCs/>
                                <w:lang w:val="es-MX"/>
                              </w:rPr>
                              <w:t xml:space="preserve">Laura </w:t>
                            </w:r>
                            <w:r w:rsidR="00626D4A">
                              <w:rPr>
                                <w:b/>
                                <w:bCs/>
                                <w:lang w:val="es-MX"/>
                              </w:rPr>
                              <w:t xml:space="preserve">Sofía </w:t>
                            </w:r>
                            <w:r w:rsidRPr="00176761">
                              <w:rPr>
                                <w:b/>
                                <w:bCs/>
                                <w:lang w:val="es-MX"/>
                              </w:rPr>
                              <w:t>León:</w:t>
                            </w:r>
                          </w:p>
                          <w:p w14:paraId="5108DC55" w14:textId="705291BB" w:rsidR="00626D4A" w:rsidRDefault="00626D4A" w:rsidP="00626D4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Ayudo en la creación del UML</w:t>
                            </w:r>
                          </w:p>
                          <w:p w14:paraId="2AADB084" w14:textId="74271819" w:rsidR="00626D4A" w:rsidRDefault="00626D4A" w:rsidP="00626D4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Creo la base del </w:t>
                            </w:r>
                            <w:proofErr w:type="gramStart"/>
                            <w:r w:rsidR="00F11AC1">
                              <w:t>proyecto(</w:t>
                            </w:r>
                            <w:proofErr w:type="gramEnd"/>
                            <w:r w:rsidR="00F11AC1">
                              <w:t>ventana</w:t>
                            </w:r>
                            <w:r>
                              <w:t xml:space="preserve">, animaciones, movimiento, físicas, </w:t>
                            </w:r>
                            <w:proofErr w:type="spellStart"/>
                            <w:r>
                              <w:t>carque</w:t>
                            </w:r>
                            <w:proofErr w:type="spellEnd"/>
                            <w:r>
                              <w:t xml:space="preserve"> de sprites</w:t>
                            </w:r>
                            <w:r w:rsidR="00F11AC1">
                              <w:t xml:space="preserve"> y texturas</w:t>
                            </w:r>
                            <w:r>
                              <w:t>, manejo de ciclos, y renderizado)</w:t>
                            </w:r>
                          </w:p>
                          <w:p w14:paraId="5C1C5E82" w14:textId="69E1FCF2" w:rsidR="00F11AC1" w:rsidRDefault="00F11AC1" w:rsidP="00626D4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Optimizo movimiento del jugador, y manejo de sprites.</w:t>
                            </w:r>
                          </w:p>
                          <w:p w14:paraId="1DB1BCB6" w14:textId="0FDD9477" w:rsidR="00F11AC1" w:rsidRDefault="00F11AC1" w:rsidP="00626D4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Se encargo de toda la parte grafica de la escena del combate.</w:t>
                            </w:r>
                          </w:p>
                          <w:p w14:paraId="429553D3" w14:textId="331C6589" w:rsidR="00F11AC1" w:rsidRDefault="00F11AC1" w:rsidP="00626D4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Avanzó un poco en la lógica de combate</w:t>
                            </w:r>
                          </w:p>
                          <w:p w14:paraId="1FAFA68E" w14:textId="59E56437" w:rsidR="00B45DAE" w:rsidRPr="00BE0C94" w:rsidRDefault="00B45DA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C93267" w14:textId="17BF08EA" w:rsidR="00BE0C94" w:rsidRDefault="00BE0C94" w:rsidP="00BE6ACF"/>
          <w:p w14:paraId="04DC5642" w14:textId="702F455C" w:rsidR="00BE0C94" w:rsidRDefault="00BE0C94" w:rsidP="00BE6ACF"/>
          <w:p w14:paraId="432EFB30" w14:textId="77777777" w:rsidR="00BE0C94" w:rsidRPr="005A2BD0" w:rsidRDefault="00BE0C94" w:rsidP="00BE6ACF"/>
          <w:p w14:paraId="1305B5A5" w14:textId="1306A6FF" w:rsidR="005A2BD0" w:rsidRDefault="005A2BD0" w:rsidP="00BE6ACF">
            <w:pPr>
              <w:rPr>
                <w:b/>
                <w:bCs/>
              </w:rPr>
            </w:pPr>
          </w:p>
          <w:p w14:paraId="01413139" w14:textId="77777777" w:rsidR="00BE0C94" w:rsidRPr="005A2BD0" w:rsidRDefault="00BE0C94" w:rsidP="00BE6ACF">
            <w:pPr>
              <w:rPr>
                <w:b/>
                <w:bCs/>
              </w:rPr>
            </w:pPr>
          </w:p>
          <w:p w14:paraId="4C1B6D63" w14:textId="77777777" w:rsidR="005A2BD0" w:rsidRDefault="005A2BD0" w:rsidP="00BE6ACF"/>
          <w:p w14:paraId="30B12874" w14:textId="77777777" w:rsidR="005A2BD0" w:rsidRDefault="005A2BD0" w:rsidP="00BE6ACF"/>
          <w:p w14:paraId="4F036C31" w14:textId="77777777" w:rsidR="005A2BD0" w:rsidRDefault="005A2BD0" w:rsidP="00BE6ACF"/>
          <w:p w14:paraId="169FCD92" w14:textId="77777777" w:rsidR="005A2BD0" w:rsidRDefault="005A2BD0" w:rsidP="00BE6ACF"/>
          <w:p w14:paraId="3699D24E" w14:textId="515A774E" w:rsidR="005A2BD0" w:rsidRPr="005676F5" w:rsidRDefault="005A2BD0" w:rsidP="00BE6ACF"/>
        </w:tc>
      </w:tr>
      <w:tr w:rsidR="00825C42" w:rsidRPr="005676F5" w14:paraId="3D8F4A0B" w14:textId="77777777" w:rsidTr="00B141A2">
        <w:trPr>
          <w:trHeight w:val="32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5580A49" w14:textId="0CD19F91" w:rsidR="00825C42" w:rsidRPr="005676F5" w:rsidRDefault="005A2BD0" w:rsidP="001960E4">
            <w:pPr>
              <w:pStyle w:val="Ttulo1"/>
              <w:outlineLvl w:val="0"/>
            </w:pPr>
            <w:r>
              <w:t>NOTAS</w:t>
            </w:r>
          </w:p>
        </w:tc>
      </w:tr>
      <w:tr w:rsidR="00825C42" w:rsidRPr="005676F5" w14:paraId="691B1B2F" w14:textId="77777777" w:rsidTr="00F11AC1">
        <w:trPr>
          <w:trHeight w:hRule="exact" w:val="2177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67FC948" w14:textId="7518DEA5" w:rsidR="00825C42" w:rsidRDefault="00BD701B" w:rsidP="00BE6ACF">
            <w:pPr>
              <w:rPr>
                <w:b/>
                <w:bCs/>
                <w:sz w:val="32"/>
                <w:szCs w:val="32"/>
              </w:rPr>
            </w:pPr>
            <w:r w:rsidRPr="006D6188">
              <w:rPr>
                <w:b/>
                <w:bCs/>
                <w:sz w:val="32"/>
                <w:szCs w:val="32"/>
              </w:rPr>
              <w:t xml:space="preserve">Individual: </w:t>
            </w:r>
          </w:p>
          <w:p w14:paraId="66C72598" w14:textId="547F7394" w:rsidR="00511726" w:rsidRPr="005676F5" w:rsidRDefault="00511726" w:rsidP="00511726"/>
          <w:p w14:paraId="3D185253" w14:textId="37742A98" w:rsidR="006D6188" w:rsidRPr="005676F5" w:rsidRDefault="006D6188" w:rsidP="00BE6ACF"/>
        </w:tc>
      </w:tr>
    </w:tbl>
    <w:p w14:paraId="4FEEBC88" w14:textId="4AED8C47" w:rsidR="008E3A9C" w:rsidRDefault="008E3A9C"/>
    <w:p w14:paraId="57AEDEE9" w14:textId="50ED0FA1" w:rsidR="005A2BD0" w:rsidRDefault="005A2BD0">
      <w:r>
        <w:rPr>
          <w:noProof/>
        </w:rPr>
        <w:drawing>
          <wp:anchor distT="0" distB="0" distL="114300" distR="114300" simplePos="0" relativeHeight="251657216" behindDoc="0" locked="0" layoutInCell="1" allowOverlap="1" wp14:anchorId="5F2647BB" wp14:editId="7F750E0D">
            <wp:simplePos x="0" y="0"/>
            <wp:positionH relativeFrom="column">
              <wp:posOffset>437515</wp:posOffset>
            </wp:positionH>
            <wp:positionV relativeFrom="paragraph">
              <wp:posOffset>163830</wp:posOffset>
            </wp:positionV>
            <wp:extent cx="2324735" cy="902970"/>
            <wp:effectExtent l="0" t="0" r="0" b="0"/>
            <wp:wrapThrough wrapText="bothSides">
              <wp:wrapPolygon edited="0">
                <wp:start x="3540" y="0"/>
                <wp:lineTo x="885" y="4101"/>
                <wp:lineTo x="177" y="5924"/>
                <wp:lineTo x="0" y="8203"/>
                <wp:lineTo x="0" y="18684"/>
                <wp:lineTo x="1947" y="20962"/>
                <wp:lineTo x="6195" y="20962"/>
                <wp:lineTo x="21417" y="18228"/>
                <wp:lineTo x="21417" y="13215"/>
                <wp:lineTo x="20532" y="7291"/>
                <wp:lineTo x="4602" y="0"/>
                <wp:lineTo x="3540" y="0"/>
              </wp:wrapPolygon>
            </wp:wrapThrough>
            <wp:docPr id="5" name="Imagen 5" descr="One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neG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11625" w14:textId="56E2ABFE" w:rsidR="005A2BD0" w:rsidRPr="005676F5" w:rsidRDefault="005A2BD0">
      <w:r>
        <w:rPr>
          <w:noProof/>
        </w:rPr>
        <w:drawing>
          <wp:inline distT="0" distB="0" distL="0" distR="0" wp14:anchorId="06F208DB" wp14:editId="6B2478B9">
            <wp:extent cx="2220686" cy="942991"/>
            <wp:effectExtent l="0" t="0" r="0" b="0"/>
            <wp:docPr id="3" name="Imagen 3" descr="Pontificia Universidad Javer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ntificia Universidad Javeria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763" cy="9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BD0" w:rsidRPr="005676F5" w:rsidSect="003253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A490" w14:textId="77777777" w:rsidR="000B5DCE" w:rsidRDefault="000B5DCE" w:rsidP="00E02929">
      <w:pPr>
        <w:spacing w:after="0"/>
      </w:pPr>
      <w:r>
        <w:separator/>
      </w:r>
    </w:p>
    <w:p w14:paraId="4C7AFBDB" w14:textId="77777777" w:rsidR="000B5DCE" w:rsidRDefault="000B5DCE"/>
  </w:endnote>
  <w:endnote w:type="continuationSeparator" w:id="0">
    <w:p w14:paraId="61FE49AD" w14:textId="77777777" w:rsidR="000B5DCE" w:rsidRDefault="000B5DCE" w:rsidP="00E02929">
      <w:pPr>
        <w:spacing w:after="0"/>
      </w:pPr>
      <w:r>
        <w:continuationSeparator/>
      </w:r>
    </w:p>
    <w:p w14:paraId="735D6D54" w14:textId="77777777" w:rsidR="000B5DCE" w:rsidRDefault="000B5D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F0D7" w14:textId="77777777" w:rsidR="001D2D76" w:rsidRDefault="001D2D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2396" w14:textId="77777777" w:rsidR="00813E52" w:rsidRDefault="00813E52">
    <w:pPr>
      <w:pStyle w:val="Piedepgina"/>
    </w:pPr>
    <w:r>
      <w:rPr>
        <w:lang w:bidi="es-ES"/>
      </w:rPr>
      <w:t xml:space="preserve">Página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90FED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764F933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2ACC" w14:textId="77777777" w:rsidR="001D2D76" w:rsidRDefault="001D2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C904" w14:textId="77777777" w:rsidR="000B5DCE" w:rsidRDefault="000B5DCE" w:rsidP="00E02929">
      <w:pPr>
        <w:spacing w:after="0"/>
      </w:pPr>
      <w:r>
        <w:separator/>
      </w:r>
    </w:p>
    <w:p w14:paraId="741D8CAB" w14:textId="77777777" w:rsidR="000B5DCE" w:rsidRDefault="000B5DCE"/>
  </w:footnote>
  <w:footnote w:type="continuationSeparator" w:id="0">
    <w:p w14:paraId="248FC0F8" w14:textId="77777777" w:rsidR="000B5DCE" w:rsidRDefault="000B5DCE" w:rsidP="00E02929">
      <w:pPr>
        <w:spacing w:after="0"/>
      </w:pPr>
      <w:r>
        <w:continuationSeparator/>
      </w:r>
    </w:p>
    <w:p w14:paraId="39EAADFB" w14:textId="77777777" w:rsidR="000B5DCE" w:rsidRDefault="000B5D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C1E2" w14:textId="77777777" w:rsidR="001D2D76" w:rsidRDefault="001D2D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98FC" w14:textId="77777777" w:rsidR="001D2D76" w:rsidRDefault="001D2D7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1A12" w14:textId="77777777" w:rsidR="001D2D76" w:rsidRDefault="001D2D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6546B8A"/>
    <w:multiLevelType w:val="hybridMultilevel"/>
    <w:tmpl w:val="2366738A"/>
    <w:lvl w:ilvl="0" w:tplc="972882E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81805"/>
    <w:multiLevelType w:val="hybridMultilevel"/>
    <w:tmpl w:val="F0EC15D4"/>
    <w:lvl w:ilvl="0" w:tplc="D80869D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8D"/>
    <w:rsid w:val="00002E34"/>
    <w:rsid w:val="00016CE9"/>
    <w:rsid w:val="000260A9"/>
    <w:rsid w:val="00086056"/>
    <w:rsid w:val="000B5DCE"/>
    <w:rsid w:val="000B7024"/>
    <w:rsid w:val="000C215D"/>
    <w:rsid w:val="000C321B"/>
    <w:rsid w:val="000C454E"/>
    <w:rsid w:val="000D1E68"/>
    <w:rsid w:val="00125F3A"/>
    <w:rsid w:val="0013652A"/>
    <w:rsid w:val="00145D68"/>
    <w:rsid w:val="00166CFC"/>
    <w:rsid w:val="00176761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566FB"/>
    <w:rsid w:val="00271ED8"/>
    <w:rsid w:val="00274D9E"/>
    <w:rsid w:val="00276401"/>
    <w:rsid w:val="0027788D"/>
    <w:rsid w:val="00290F0F"/>
    <w:rsid w:val="00292EF3"/>
    <w:rsid w:val="0029418F"/>
    <w:rsid w:val="002E5150"/>
    <w:rsid w:val="003120E0"/>
    <w:rsid w:val="00321270"/>
    <w:rsid w:val="00321F35"/>
    <w:rsid w:val="00325368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17A3"/>
    <w:rsid w:val="003D6565"/>
    <w:rsid w:val="003F2A78"/>
    <w:rsid w:val="003F6801"/>
    <w:rsid w:val="004257E0"/>
    <w:rsid w:val="0044378E"/>
    <w:rsid w:val="004502DA"/>
    <w:rsid w:val="004537C5"/>
    <w:rsid w:val="00465B79"/>
    <w:rsid w:val="00494CA6"/>
    <w:rsid w:val="00495301"/>
    <w:rsid w:val="004A1B3E"/>
    <w:rsid w:val="004A234F"/>
    <w:rsid w:val="004B6261"/>
    <w:rsid w:val="004D30AD"/>
    <w:rsid w:val="00504074"/>
    <w:rsid w:val="00511726"/>
    <w:rsid w:val="005235FF"/>
    <w:rsid w:val="00527C72"/>
    <w:rsid w:val="00554FFA"/>
    <w:rsid w:val="005676F5"/>
    <w:rsid w:val="00581AD2"/>
    <w:rsid w:val="005848AD"/>
    <w:rsid w:val="00587673"/>
    <w:rsid w:val="00587DBA"/>
    <w:rsid w:val="005A2BD0"/>
    <w:rsid w:val="005A2C96"/>
    <w:rsid w:val="005A49E4"/>
    <w:rsid w:val="005C4039"/>
    <w:rsid w:val="005F41DB"/>
    <w:rsid w:val="005F4C34"/>
    <w:rsid w:val="005F61B2"/>
    <w:rsid w:val="00605109"/>
    <w:rsid w:val="00605F1B"/>
    <w:rsid w:val="00607D89"/>
    <w:rsid w:val="00610040"/>
    <w:rsid w:val="00626D4A"/>
    <w:rsid w:val="00631F6B"/>
    <w:rsid w:val="0063530D"/>
    <w:rsid w:val="00647535"/>
    <w:rsid w:val="00667735"/>
    <w:rsid w:val="00675C41"/>
    <w:rsid w:val="006B7FF7"/>
    <w:rsid w:val="006C0630"/>
    <w:rsid w:val="006C14BB"/>
    <w:rsid w:val="006D198E"/>
    <w:rsid w:val="006D6188"/>
    <w:rsid w:val="006D7E96"/>
    <w:rsid w:val="006E1492"/>
    <w:rsid w:val="006E2C4A"/>
    <w:rsid w:val="00717354"/>
    <w:rsid w:val="007179F8"/>
    <w:rsid w:val="00723158"/>
    <w:rsid w:val="007360FE"/>
    <w:rsid w:val="007455C5"/>
    <w:rsid w:val="00781081"/>
    <w:rsid w:val="00785B50"/>
    <w:rsid w:val="00791ED5"/>
    <w:rsid w:val="00794F82"/>
    <w:rsid w:val="00795BC4"/>
    <w:rsid w:val="007A565D"/>
    <w:rsid w:val="007B57C2"/>
    <w:rsid w:val="008105F2"/>
    <w:rsid w:val="00813E52"/>
    <w:rsid w:val="0081578A"/>
    <w:rsid w:val="00825C42"/>
    <w:rsid w:val="008411EF"/>
    <w:rsid w:val="00844A26"/>
    <w:rsid w:val="008645A7"/>
    <w:rsid w:val="00872777"/>
    <w:rsid w:val="008A2200"/>
    <w:rsid w:val="008E3A9C"/>
    <w:rsid w:val="008E448C"/>
    <w:rsid w:val="00904B6E"/>
    <w:rsid w:val="00913758"/>
    <w:rsid w:val="00917E89"/>
    <w:rsid w:val="00923E5C"/>
    <w:rsid w:val="00930762"/>
    <w:rsid w:val="0093672F"/>
    <w:rsid w:val="00974E1C"/>
    <w:rsid w:val="00983FF5"/>
    <w:rsid w:val="00997699"/>
    <w:rsid w:val="009C3F23"/>
    <w:rsid w:val="009E2A11"/>
    <w:rsid w:val="009F7E3B"/>
    <w:rsid w:val="00A01BF8"/>
    <w:rsid w:val="00A14DE6"/>
    <w:rsid w:val="00A1749D"/>
    <w:rsid w:val="00A22F77"/>
    <w:rsid w:val="00A269E5"/>
    <w:rsid w:val="00A36711"/>
    <w:rsid w:val="00A40770"/>
    <w:rsid w:val="00A45804"/>
    <w:rsid w:val="00A60984"/>
    <w:rsid w:val="00A653DA"/>
    <w:rsid w:val="00A76299"/>
    <w:rsid w:val="00A87814"/>
    <w:rsid w:val="00AA224B"/>
    <w:rsid w:val="00AB2FD7"/>
    <w:rsid w:val="00AB739B"/>
    <w:rsid w:val="00AF1675"/>
    <w:rsid w:val="00B141A2"/>
    <w:rsid w:val="00B41BE0"/>
    <w:rsid w:val="00B42B3B"/>
    <w:rsid w:val="00B45802"/>
    <w:rsid w:val="00B45DAE"/>
    <w:rsid w:val="00B83AB0"/>
    <w:rsid w:val="00B90FED"/>
    <w:rsid w:val="00BA0F5B"/>
    <w:rsid w:val="00BB4CB0"/>
    <w:rsid w:val="00BD701B"/>
    <w:rsid w:val="00BE05B1"/>
    <w:rsid w:val="00BE0C94"/>
    <w:rsid w:val="00BE27E9"/>
    <w:rsid w:val="00BE36A4"/>
    <w:rsid w:val="00C12475"/>
    <w:rsid w:val="00C14528"/>
    <w:rsid w:val="00C1773B"/>
    <w:rsid w:val="00C551F8"/>
    <w:rsid w:val="00C73764"/>
    <w:rsid w:val="00C843AF"/>
    <w:rsid w:val="00CA06F1"/>
    <w:rsid w:val="00CA3293"/>
    <w:rsid w:val="00CA4D00"/>
    <w:rsid w:val="00CA5660"/>
    <w:rsid w:val="00CB4B76"/>
    <w:rsid w:val="00CB789E"/>
    <w:rsid w:val="00CC0778"/>
    <w:rsid w:val="00CC68BD"/>
    <w:rsid w:val="00CC68D1"/>
    <w:rsid w:val="00CF664A"/>
    <w:rsid w:val="00D05E23"/>
    <w:rsid w:val="00D11BC5"/>
    <w:rsid w:val="00D9659E"/>
    <w:rsid w:val="00DA2599"/>
    <w:rsid w:val="00DA3872"/>
    <w:rsid w:val="00DB6653"/>
    <w:rsid w:val="00DC0B39"/>
    <w:rsid w:val="00DE1834"/>
    <w:rsid w:val="00DF3922"/>
    <w:rsid w:val="00DF625C"/>
    <w:rsid w:val="00E02929"/>
    <w:rsid w:val="00E06FC8"/>
    <w:rsid w:val="00E078E5"/>
    <w:rsid w:val="00E12C6E"/>
    <w:rsid w:val="00E16F2B"/>
    <w:rsid w:val="00E219DC"/>
    <w:rsid w:val="00E3070C"/>
    <w:rsid w:val="00E30731"/>
    <w:rsid w:val="00E423BC"/>
    <w:rsid w:val="00E443B7"/>
    <w:rsid w:val="00E62C63"/>
    <w:rsid w:val="00E64456"/>
    <w:rsid w:val="00E7072B"/>
    <w:rsid w:val="00EA7D5B"/>
    <w:rsid w:val="00EC0CF1"/>
    <w:rsid w:val="00EC1F4E"/>
    <w:rsid w:val="00ED333F"/>
    <w:rsid w:val="00EE3A87"/>
    <w:rsid w:val="00F06320"/>
    <w:rsid w:val="00F0767F"/>
    <w:rsid w:val="00F11AC1"/>
    <w:rsid w:val="00F30471"/>
    <w:rsid w:val="00F4528B"/>
    <w:rsid w:val="00F84609"/>
    <w:rsid w:val="00FA1085"/>
    <w:rsid w:val="00FA63E0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9E261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5676F5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676F5"/>
    <w:rPr>
      <w:rFonts w:asciiTheme="majorHAnsi" w:eastAsiaTheme="majorEastAsia" w:hAnsiTheme="majorHAnsi" w:cstheme="majorBidi"/>
      <w:caps/>
      <w:color w:val="006666" w:themeColor="accent3"/>
      <w:kern w:val="28"/>
      <w:sz w:val="64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delista5oscura-nfasis1">
    <w:name w:val="List Table 5 Dark Accent 1"/>
    <w:basedOn w:val="Tablanormal"/>
    <w:uiPriority w:val="50"/>
    <w:rsid w:val="0027788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tblBorders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7788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79A" w:themeColor="accent4"/>
        <w:left w:val="single" w:sz="24" w:space="0" w:color="00679A" w:themeColor="accent4"/>
        <w:bottom w:val="single" w:sz="24" w:space="0" w:color="00679A" w:themeColor="accent4"/>
        <w:right w:val="single" w:sz="24" w:space="0" w:color="00679A" w:themeColor="accent4"/>
      </w:tblBorders>
    </w:tblPr>
    <w:tcPr>
      <w:shd w:val="clear" w:color="auto" w:fill="00679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lrzxr">
    <w:name w:val="lrzxr"/>
    <w:basedOn w:val="Fuentedeprrafopredeter"/>
    <w:rsid w:val="0027788D"/>
  </w:style>
  <w:style w:type="character" w:styleId="Hipervnculo">
    <w:name w:val="Hyperlink"/>
    <w:basedOn w:val="Fuentedeprrafopredeter"/>
    <w:uiPriority w:val="99"/>
    <w:semiHidden/>
    <w:unhideWhenUsed/>
    <w:rsid w:val="0027788D"/>
    <w:rPr>
      <w:color w:val="0000FF"/>
      <w:u w:val="single"/>
    </w:rPr>
  </w:style>
  <w:style w:type="table" w:styleId="Tablaconcuadrcula4-nfasis4">
    <w:name w:val="Grid Table 4 Accent 4"/>
    <w:basedOn w:val="Tablanormal"/>
    <w:uiPriority w:val="49"/>
    <w:rsid w:val="005A2BD0"/>
    <w:pPr>
      <w:spacing w:after="0"/>
    </w:pPr>
    <w:tblPr>
      <w:tblStyleRowBandSize w:val="1"/>
      <w:tblStyleColBandSize w:val="1"/>
      <w:tblBorders>
        <w:top w:val="single" w:sz="4" w:space="0" w:color="29B7FF" w:themeColor="accent4" w:themeTint="99"/>
        <w:left w:val="single" w:sz="4" w:space="0" w:color="29B7FF" w:themeColor="accent4" w:themeTint="99"/>
        <w:bottom w:val="single" w:sz="4" w:space="0" w:color="29B7FF" w:themeColor="accent4" w:themeTint="99"/>
        <w:right w:val="single" w:sz="4" w:space="0" w:color="29B7FF" w:themeColor="accent4" w:themeTint="99"/>
        <w:insideH w:val="single" w:sz="4" w:space="0" w:color="29B7FF" w:themeColor="accent4" w:themeTint="99"/>
        <w:insideV w:val="single" w:sz="4" w:space="0" w:color="29B7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79A" w:themeColor="accent4"/>
          <w:left w:val="single" w:sz="4" w:space="0" w:color="00679A" w:themeColor="accent4"/>
          <w:bottom w:val="single" w:sz="4" w:space="0" w:color="00679A" w:themeColor="accent4"/>
          <w:right w:val="single" w:sz="4" w:space="0" w:color="00679A" w:themeColor="accent4"/>
          <w:insideH w:val="nil"/>
          <w:insideV w:val="nil"/>
        </w:tcBorders>
        <w:shd w:val="clear" w:color="auto" w:fill="00679A" w:themeFill="accent4"/>
      </w:tcPr>
    </w:tblStylePr>
    <w:tblStylePr w:type="lastRow">
      <w:rPr>
        <w:b/>
        <w:bCs/>
      </w:rPr>
      <w:tblPr/>
      <w:tcPr>
        <w:tcBorders>
          <w:top w:val="double" w:sz="4" w:space="0" w:color="00679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7FF" w:themeFill="accent4" w:themeFillTint="33"/>
      </w:tcPr>
    </w:tblStylePr>
    <w:tblStylePr w:type="band1Horz">
      <w:tblPr/>
      <w:tcPr>
        <w:shd w:val="clear" w:color="auto" w:fill="B7E7FF" w:themeFill="accent4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1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kern w:val="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17A3"/>
    <w:rPr>
      <w:rFonts w:ascii="Courier New" w:eastAsia="Times New Roman" w:hAnsi="Courier New" w:cs="Courier New"/>
      <w:color w:val="auto"/>
      <w:lang w:val="es-CO" w:eastAsia="es-CO"/>
    </w:rPr>
  </w:style>
  <w:style w:type="character" w:customStyle="1" w:styleId="y2iqfc">
    <w:name w:val="y2iqfc"/>
    <w:basedOn w:val="Fuentedeprrafopredeter"/>
    <w:rsid w:val="003D17A3"/>
  </w:style>
  <w:style w:type="paragraph" w:styleId="Prrafodelista">
    <w:name w:val="List Paragraph"/>
    <w:basedOn w:val="Normal"/>
    <w:uiPriority w:val="34"/>
    <w:unhideWhenUsed/>
    <w:qFormat/>
    <w:rsid w:val="0062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d&amp;q=pontificia+universidad+javeriana+cali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L~1\AppData\Local\Temp\tf0288989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F5E366DC3D4134BFBF7F94299A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25AFF-C4E0-4634-BA6D-9E2130582E92}"/>
      </w:docPartPr>
      <w:docPartBody>
        <w:p w:rsidR="000320AB" w:rsidRDefault="00C5650B">
          <w:pPr>
            <w:pStyle w:val="CCF5E366DC3D4134BFBF7F94299AEC3E"/>
          </w:pPr>
          <w:r w:rsidRPr="005676F5">
            <w:rPr>
              <w:lang w:bidi="es-ES"/>
            </w:rPr>
            <w:t>Empresa</w:t>
          </w:r>
        </w:p>
      </w:docPartBody>
    </w:docPart>
    <w:docPart>
      <w:docPartPr>
        <w:name w:val="5F62E189817940B2A3B0A510AC223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4DE44-E176-4826-96E4-25C7C0C3BDD2}"/>
      </w:docPartPr>
      <w:docPartBody>
        <w:p w:rsidR="000320AB" w:rsidRDefault="00C5650B">
          <w:pPr>
            <w:pStyle w:val="5F62E189817940B2A3B0A510AC22341B"/>
          </w:pPr>
          <w:r w:rsidRPr="005676F5">
            <w:rPr>
              <w:lang w:bidi="es-ES"/>
            </w:rPr>
            <w:t>Dirección, ciudad, provincia y código postal</w:t>
          </w:r>
        </w:p>
      </w:docPartBody>
    </w:docPart>
    <w:docPart>
      <w:docPartPr>
        <w:name w:val="E0ABBC50F8A448FDBACC124093B43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06BD2-85EA-4510-BA01-946EE4D6223E}"/>
      </w:docPartPr>
      <w:docPartBody>
        <w:p w:rsidR="000320AB" w:rsidRDefault="00C5650B">
          <w:pPr>
            <w:pStyle w:val="E0ABBC50F8A448FDBACC124093B43CE8"/>
          </w:pPr>
          <w:r w:rsidRPr="005676F5">
            <w:rPr>
              <w:lang w:bidi="es-ES"/>
            </w:rPr>
            <w:t>Resumen del proyecto</w:t>
          </w:r>
        </w:p>
      </w:docPartBody>
    </w:docPart>
    <w:docPart>
      <w:docPartPr>
        <w:name w:val="BE56DF49D0E74ED69974A0D86B6A4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FEA55-2E3A-4D0C-8D99-AC5D7C3BF1FE}"/>
      </w:docPartPr>
      <w:docPartBody>
        <w:p w:rsidR="000320AB" w:rsidRDefault="00C5650B">
          <w:pPr>
            <w:pStyle w:val="BE56DF49D0E74ED69974A0D86B6A4912"/>
          </w:pPr>
          <w:r w:rsidRPr="005676F5">
            <w:rPr>
              <w:lang w:bidi="es-ES"/>
            </w:rPr>
            <w:t>Fecha del informe</w:t>
          </w:r>
        </w:p>
      </w:docPartBody>
    </w:docPart>
    <w:docPart>
      <w:docPartPr>
        <w:name w:val="DD96EF95483E4B349B331971CE144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40C0-964C-46D8-AAC9-926D7C9075F5}"/>
      </w:docPartPr>
      <w:docPartBody>
        <w:p w:rsidR="000320AB" w:rsidRDefault="00C5650B">
          <w:pPr>
            <w:pStyle w:val="DD96EF95483E4B349B331971CE144636"/>
          </w:pPr>
          <w:r w:rsidRPr="005676F5">
            <w:rPr>
              <w:lang w:bidi="es-ES"/>
            </w:rPr>
            <w:t>Nombre del proyecto</w:t>
          </w:r>
        </w:p>
      </w:docPartBody>
    </w:docPart>
    <w:docPart>
      <w:docPartPr>
        <w:name w:val="2180C2AC733142AAA939A775EFC69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294D9-CED5-4844-8EB9-C705E1D3D3EE}"/>
      </w:docPartPr>
      <w:docPartBody>
        <w:p w:rsidR="000320AB" w:rsidRDefault="00C5650B">
          <w:pPr>
            <w:pStyle w:val="2180C2AC733142AAA939A775EFC69303"/>
          </w:pPr>
          <w:r w:rsidRPr="005676F5">
            <w:rPr>
              <w:lang w:bidi="es-ES"/>
            </w:rPr>
            <w:t>Preparado por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A"/>
    <w:rsid w:val="000320AB"/>
    <w:rsid w:val="00362EDA"/>
    <w:rsid w:val="00C5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F5E366DC3D4134BFBF7F94299AEC3E">
    <w:name w:val="CCF5E366DC3D4134BFBF7F94299AEC3E"/>
  </w:style>
  <w:style w:type="paragraph" w:customStyle="1" w:styleId="5F62E189817940B2A3B0A510AC22341B">
    <w:name w:val="5F62E189817940B2A3B0A510AC22341B"/>
  </w:style>
  <w:style w:type="paragraph" w:customStyle="1" w:styleId="E0ABBC50F8A448FDBACC124093B43CE8">
    <w:name w:val="E0ABBC50F8A448FDBACC124093B43CE8"/>
  </w:style>
  <w:style w:type="paragraph" w:customStyle="1" w:styleId="BE56DF49D0E74ED69974A0D86B6A4912">
    <w:name w:val="BE56DF49D0E74ED69974A0D86B6A4912"/>
  </w:style>
  <w:style w:type="paragraph" w:customStyle="1" w:styleId="DD96EF95483E4B349B331971CE144636">
    <w:name w:val="DD96EF95483E4B349B331971CE144636"/>
  </w:style>
  <w:style w:type="paragraph" w:customStyle="1" w:styleId="2180C2AC733142AAA939A775EFC69303">
    <w:name w:val="2180C2AC733142AAA939A775EFC693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tf02889890_win32.dotx</Template>
  <TotalTime>0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2021-05-30T21:40:00Z</dcterms:created>
  <dcterms:modified xsi:type="dcterms:W3CDTF">2021-05-30T21:40:00Z</dcterms:modified>
</cp:coreProperties>
</file>